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D0AD4A8" w14:textId="3B3AAC29" w:rsidR="00F07B9D" w:rsidRPr="005D63A3" w:rsidRDefault="00A04AE3" w:rsidP="00FA7F74">
      <w:pPr>
        <w:pStyle w:val="Title"/>
        <w:spacing w:before="0"/>
      </w:pPr>
      <w:r>
        <w:t xml:space="preserve">Visualizing, </w:t>
      </w:r>
      <w:r w:rsidR="001F39D4">
        <w:t>Creatin</w:t>
      </w:r>
      <w:r>
        <w:t>G,</w:t>
      </w:r>
      <w:r w:rsidR="001F39D4">
        <w:t xml:space="preserve"> and Exporting </w:t>
      </w:r>
      <w:r>
        <w:t>a Layout</w:t>
      </w:r>
      <w:r w:rsidR="001F39D4">
        <w:t xml:space="preserve"> in QGIS</w:t>
      </w:r>
    </w:p>
    <w:p w14:paraId="738CF271" w14:textId="77777777" w:rsidR="00663D17" w:rsidRDefault="00663D17" w:rsidP="009331B3">
      <w:pPr>
        <w:pStyle w:val="Subtitle"/>
        <w:spacing w:after="0"/>
      </w:pPr>
      <w:r>
        <w:t>ECOSTRESS Tutorials</w:t>
      </w:r>
    </w:p>
    <w:p w14:paraId="013DC8D9" w14:textId="48C0BF80" w:rsidR="00153609" w:rsidRPr="00153609" w:rsidRDefault="00153609" w:rsidP="009331B3">
      <w:pPr>
        <w:pStyle w:val="Quote"/>
        <w:spacing w:before="100"/>
        <w:rPr>
          <w:rStyle w:val="SubtleEmphasis"/>
        </w:rPr>
      </w:pPr>
      <w:r>
        <w:rPr>
          <w:rStyle w:val="SubtleEmphasis"/>
        </w:rPr>
        <w:t xml:space="preserve">This tutorial will show you how to </w:t>
      </w:r>
      <w:r w:rsidR="001A5A92">
        <w:rPr>
          <w:rStyle w:val="SubtleEmphasis"/>
        </w:rPr>
        <w:t>visualize a raster image in QGIS, create a layout for it, and export it</w:t>
      </w:r>
      <w:r>
        <w:rPr>
          <w:rStyle w:val="SubtleEmphasis"/>
        </w:rPr>
        <w:t>.</w:t>
      </w:r>
    </w:p>
    <w:sdt>
      <w:sdtPr>
        <w:rPr>
          <w:rFonts w:cstheme="minorBidi"/>
          <w:bCs w:val="0"/>
          <w:color w:val="auto"/>
          <w:spacing w:val="0"/>
          <w:sz w:val="20"/>
          <w:szCs w:val="20"/>
        </w:rPr>
        <w:id w:val="-1138019572"/>
        <w:docPartObj>
          <w:docPartGallery w:val="Table of Contents"/>
          <w:docPartUnique/>
        </w:docPartObj>
      </w:sdtPr>
      <w:sdtEndPr>
        <w:rPr>
          <w:b/>
          <w:noProof/>
          <w:sz w:val="24"/>
        </w:rPr>
      </w:sdtEndPr>
      <w:sdtContent>
        <w:p w14:paraId="3A4EE09C" w14:textId="77777777" w:rsidR="002B03DB" w:rsidRDefault="002B03DB">
          <w:pPr>
            <w:pStyle w:val="TOCHeading"/>
          </w:pPr>
          <w:r>
            <w:t>Table of Contents</w:t>
          </w:r>
        </w:p>
        <w:p w14:paraId="52CA9815" w14:textId="2708B367" w:rsidR="00ED4213" w:rsidRDefault="002B03DB">
          <w:pPr>
            <w:pStyle w:val="TOC1"/>
            <w:tabs>
              <w:tab w:val="right" w:leader="dot" w:pos="9350"/>
            </w:tabs>
            <w:rPr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73486884" w:history="1">
            <w:r w:rsidR="00ED4213" w:rsidRPr="001C075E">
              <w:rPr>
                <w:rStyle w:val="Hyperlink"/>
                <w:noProof/>
              </w:rPr>
              <w:t>What is a Layout?</w:t>
            </w:r>
            <w:r w:rsidR="00ED4213">
              <w:rPr>
                <w:noProof/>
                <w:webHidden/>
              </w:rPr>
              <w:tab/>
            </w:r>
            <w:r w:rsidR="00ED4213">
              <w:rPr>
                <w:noProof/>
                <w:webHidden/>
              </w:rPr>
              <w:fldChar w:fldCharType="begin"/>
            </w:r>
            <w:r w:rsidR="00ED4213">
              <w:rPr>
                <w:noProof/>
                <w:webHidden/>
              </w:rPr>
              <w:instrText xml:space="preserve"> PAGEREF _Toc173486884 \h </w:instrText>
            </w:r>
            <w:r w:rsidR="00ED4213">
              <w:rPr>
                <w:noProof/>
                <w:webHidden/>
              </w:rPr>
            </w:r>
            <w:r w:rsidR="00ED4213">
              <w:rPr>
                <w:noProof/>
                <w:webHidden/>
              </w:rPr>
              <w:fldChar w:fldCharType="separate"/>
            </w:r>
            <w:r w:rsidR="00D1572D">
              <w:rPr>
                <w:noProof/>
                <w:webHidden/>
              </w:rPr>
              <w:t>1</w:t>
            </w:r>
            <w:r w:rsidR="00ED4213">
              <w:rPr>
                <w:noProof/>
                <w:webHidden/>
              </w:rPr>
              <w:fldChar w:fldCharType="end"/>
            </w:r>
          </w:hyperlink>
        </w:p>
        <w:p w14:paraId="41394362" w14:textId="71C4212A" w:rsidR="00ED4213" w:rsidRDefault="00000000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3486885" w:history="1">
            <w:r w:rsidR="00ED4213" w:rsidRPr="001C075E">
              <w:rPr>
                <w:rStyle w:val="Hyperlink"/>
                <w:noProof/>
              </w:rPr>
              <w:t>Visualizing a Raster in QGIS</w:t>
            </w:r>
            <w:r w:rsidR="00ED4213">
              <w:rPr>
                <w:noProof/>
                <w:webHidden/>
              </w:rPr>
              <w:tab/>
            </w:r>
            <w:r w:rsidR="00ED4213">
              <w:rPr>
                <w:noProof/>
                <w:webHidden/>
              </w:rPr>
              <w:fldChar w:fldCharType="begin"/>
            </w:r>
            <w:r w:rsidR="00ED4213">
              <w:rPr>
                <w:noProof/>
                <w:webHidden/>
              </w:rPr>
              <w:instrText xml:space="preserve"> PAGEREF _Toc173486885 \h </w:instrText>
            </w:r>
            <w:r w:rsidR="00ED4213">
              <w:rPr>
                <w:noProof/>
                <w:webHidden/>
              </w:rPr>
            </w:r>
            <w:r w:rsidR="00ED4213">
              <w:rPr>
                <w:noProof/>
                <w:webHidden/>
              </w:rPr>
              <w:fldChar w:fldCharType="separate"/>
            </w:r>
            <w:r w:rsidR="00D1572D">
              <w:rPr>
                <w:noProof/>
                <w:webHidden/>
              </w:rPr>
              <w:t>1</w:t>
            </w:r>
            <w:r w:rsidR="00ED4213">
              <w:rPr>
                <w:noProof/>
                <w:webHidden/>
              </w:rPr>
              <w:fldChar w:fldCharType="end"/>
            </w:r>
          </w:hyperlink>
        </w:p>
        <w:p w14:paraId="4CDAD3B4" w14:textId="0D9A9D3D" w:rsidR="00ED4213" w:rsidRDefault="00000000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3486886" w:history="1">
            <w:r w:rsidR="00ED4213" w:rsidRPr="001C075E">
              <w:rPr>
                <w:rStyle w:val="Hyperlink"/>
                <w:noProof/>
              </w:rPr>
              <w:t>Designing a Layout in QGIS</w:t>
            </w:r>
            <w:r w:rsidR="00ED4213">
              <w:rPr>
                <w:noProof/>
                <w:webHidden/>
              </w:rPr>
              <w:tab/>
            </w:r>
            <w:r w:rsidR="00ED4213">
              <w:rPr>
                <w:noProof/>
                <w:webHidden/>
              </w:rPr>
              <w:fldChar w:fldCharType="begin"/>
            </w:r>
            <w:r w:rsidR="00ED4213">
              <w:rPr>
                <w:noProof/>
                <w:webHidden/>
              </w:rPr>
              <w:instrText xml:space="preserve"> PAGEREF _Toc173486886 \h </w:instrText>
            </w:r>
            <w:r w:rsidR="00ED4213">
              <w:rPr>
                <w:noProof/>
                <w:webHidden/>
              </w:rPr>
            </w:r>
            <w:r w:rsidR="00ED4213">
              <w:rPr>
                <w:noProof/>
                <w:webHidden/>
              </w:rPr>
              <w:fldChar w:fldCharType="separate"/>
            </w:r>
            <w:r w:rsidR="00D1572D">
              <w:rPr>
                <w:noProof/>
                <w:webHidden/>
              </w:rPr>
              <w:t>6</w:t>
            </w:r>
            <w:r w:rsidR="00ED4213">
              <w:rPr>
                <w:noProof/>
                <w:webHidden/>
              </w:rPr>
              <w:fldChar w:fldCharType="end"/>
            </w:r>
          </w:hyperlink>
        </w:p>
        <w:p w14:paraId="01F876B6" w14:textId="25ABD1A4" w:rsidR="00ED4213" w:rsidRDefault="00000000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3486887" w:history="1">
            <w:r w:rsidR="00ED4213" w:rsidRPr="001C075E">
              <w:rPr>
                <w:rStyle w:val="Hyperlink"/>
                <w:noProof/>
              </w:rPr>
              <w:t>Exporting a Layout in QGIS</w:t>
            </w:r>
            <w:r w:rsidR="00ED4213">
              <w:rPr>
                <w:noProof/>
                <w:webHidden/>
              </w:rPr>
              <w:tab/>
            </w:r>
            <w:r w:rsidR="00ED4213">
              <w:rPr>
                <w:noProof/>
                <w:webHidden/>
              </w:rPr>
              <w:fldChar w:fldCharType="begin"/>
            </w:r>
            <w:r w:rsidR="00ED4213">
              <w:rPr>
                <w:noProof/>
                <w:webHidden/>
              </w:rPr>
              <w:instrText xml:space="preserve"> PAGEREF _Toc173486887 \h </w:instrText>
            </w:r>
            <w:r w:rsidR="00ED4213">
              <w:rPr>
                <w:noProof/>
                <w:webHidden/>
              </w:rPr>
            </w:r>
            <w:r w:rsidR="00ED4213">
              <w:rPr>
                <w:noProof/>
                <w:webHidden/>
              </w:rPr>
              <w:fldChar w:fldCharType="separate"/>
            </w:r>
            <w:r w:rsidR="00D1572D">
              <w:rPr>
                <w:noProof/>
                <w:webHidden/>
              </w:rPr>
              <w:t>20</w:t>
            </w:r>
            <w:r w:rsidR="00ED4213">
              <w:rPr>
                <w:noProof/>
                <w:webHidden/>
              </w:rPr>
              <w:fldChar w:fldCharType="end"/>
            </w:r>
          </w:hyperlink>
        </w:p>
        <w:p w14:paraId="3CFB6251" w14:textId="33EEE12F" w:rsidR="00F27098" w:rsidRPr="00F27098" w:rsidRDefault="002B03DB" w:rsidP="002B03DB">
          <w:pPr>
            <w:spacing w:before="0" w:after="0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12F79EC3" w14:textId="7920B631" w:rsidR="0043109A" w:rsidRPr="00416924" w:rsidRDefault="00A04F39" w:rsidP="00416924">
      <w:pPr>
        <w:pStyle w:val="Heading1"/>
      </w:pPr>
      <w:bookmarkStart w:id="0" w:name="_Toc173486884"/>
      <w:r>
        <w:t>What is a Layout?</w:t>
      </w:r>
      <w:bookmarkEnd w:id="0"/>
    </w:p>
    <w:p w14:paraId="40925071" w14:textId="386F5685" w:rsidR="00663D17" w:rsidRPr="00F07B26" w:rsidRDefault="003F2BDD" w:rsidP="00663D17">
      <w:pPr>
        <w:rPr>
          <w:szCs w:val="24"/>
        </w:rPr>
      </w:pPr>
      <w:r>
        <w:rPr>
          <w:szCs w:val="24"/>
        </w:rPr>
        <w:t xml:space="preserve">A layout is a workspace </w:t>
      </w:r>
      <w:r w:rsidR="008C3734">
        <w:rPr>
          <w:szCs w:val="24"/>
        </w:rPr>
        <w:t xml:space="preserve">where you can arrange maps and other elements </w:t>
      </w:r>
      <w:r w:rsidR="00E9707E">
        <w:rPr>
          <w:szCs w:val="24"/>
        </w:rPr>
        <w:t xml:space="preserve">such as titles, legends, </w:t>
      </w:r>
      <w:r w:rsidR="007368AA">
        <w:rPr>
          <w:szCs w:val="24"/>
        </w:rPr>
        <w:t xml:space="preserve">and scale bars. </w:t>
      </w:r>
      <w:r w:rsidR="00F221F0">
        <w:rPr>
          <w:szCs w:val="24"/>
        </w:rPr>
        <w:t xml:space="preserve">Layouts can be used to create maps that </w:t>
      </w:r>
      <w:r w:rsidR="00D12F55">
        <w:rPr>
          <w:szCs w:val="24"/>
        </w:rPr>
        <w:t xml:space="preserve">can then be exported and shared with others. </w:t>
      </w:r>
      <w:r w:rsidR="00A04F39">
        <w:rPr>
          <w:szCs w:val="24"/>
        </w:rPr>
        <w:t xml:space="preserve">Processed </w:t>
      </w:r>
      <w:r w:rsidR="00D12F55">
        <w:rPr>
          <w:szCs w:val="24"/>
        </w:rPr>
        <w:t>ECOSTRESS images can be brought into GIS</w:t>
      </w:r>
      <w:r w:rsidR="00B42780">
        <w:rPr>
          <w:szCs w:val="24"/>
        </w:rPr>
        <w:t xml:space="preserve"> and visualized, and then put in layouts to export the </w:t>
      </w:r>
      <w:r w:rsidR="00A04F39">
        <w:rPr>
          <w:szCs w:val="24"/>
        </w:rPr>
        <w:t>results</w:t>
      </w:r>
      <w:r w:rsidR="00E55874">
        <w:rPr>
          <w:szCs w:val="24"/>
        </w:rPr>
        <w:t xml:space="preserve">. </w:t>
      </w:r>
    </w:p>
    <w:p w14:paraId="4824E255" w14:textId="39A5AE37" w:rsidR="00663D17" w:rsidRDefault="001A5A92" w:rsidP="00FE0685">
      <w:pPr>
        <w:pStyle w:val="Heading2"/>
      </w:pPr>
      <w:bookmarkStart w:id="1" w:name="_Toc173486885"/>
      <w:r>
        <w:t>Visualizing a Raster in QGIS</w:t>
      </w:r>
      <w:bookmarkEnd w:id="1"/>
    </w:p>
    <w:p w14:paraId="4A0BA434" w14:textId="10497678" w:rsidR="00663D17" w:rsidRDefault="001A5A92" w:rsidP="00421551">
      <w:pPr>
        <w:pStyle w:val="ListParagraph"/>
        <w:numPr>
          <w:ilvl w:val="0"/>
          <w:numId w:val="5"/>
        </w:numPr>
        <w:spacing w:after="0"/>
      </w:pPr>
      <w:r>
        <w:t xml:space="preserve">Create a new project in QGIS by opening the application and selecting </w:t>
      </w:r>
      <w:r>
        <w:rPr>
          <w:b/>
          <w:bCs/>
        </w:rPr>
        <w:t>Project</w:t>
      </w:r>
      <w:r>
        <w:t xml:space="preserve"> &gt; </w:t>
      </w:r>
      <w:r>
        <w:rPr>
          <w:b/>
          <w:bCs/>
        </w:rPr>
        <w:t>New</w:t>
      </w:r>
      <w:r>
        <w:t xml:space="preserve">. Make sure to </w:t>
      </w:r>
      <w:r w:rsidRPr="001A5A92">
        <w:rPr>
          <w:b/>
          <w:bCs/>
        </w:rPr>
        <w:t>save</w:t>
      </w:r>
      <w:r>
        <w:t xml:space="preserve"> and </w:t>
      </w:r>
      <w:r w:rsidRPr="001A5A92">
        <w:rPr>
          <w:b/>
          <w:bCs/>
        </w:rPr>
        <w:t>name</w:t>
      </w:r>
      <w:r>
        <w:t xml:space="preserve"> your new project. </w:t>
      </w:r>
    </w:p>
    <w:p w14:paraId="3BA74A1D" w14:textId="0F790961" w:rsidR="006A08E9" w:rsidRDefault="001E21E1" w:rsidP="00421551">
      <w:pPr>
        <w:spacing w:before="0"/>
        <w:jc w:val="center"/>
      </w:pPr>
      <w:r>
        <w:rPr>
          <w:noProof/>
        </w:rPr>
        <w:drawing>
          <wp:inline distT="0" distB="0" distL="0" distR="0" wp14:anchorId="17AC5B59" wp14:editId="1C1E8D3D">
            <wp:extent cx="5143672" cy="2111713"/>
            <wp:effectExtent l="38100" t="38100" r="38100" b="34925"/>
            <wp:docPr id="50954415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544153" name="Picture 3" descr="Graphical user interface, application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828"/>
                    <a:stretch/>
                  </pic:blipFill>
                  <pic:spPr bwMode="auto">
                    <a:xfrm>
                      <a:off x="0" y="0"/>
                      <a:ext cx="5207855" cy="2138063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549E39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07DD0" w14:textId="616CC843" w:rsidR="001A5A92" w:rsidRDefault="001A5A92" w:rsidP="00DA5C48">
      <w:pPr>
        <w:pStyle w:val="ListParagraph"/>
        <w:numPr>
          <w:ilvl w:val="0"/>
          <w:numId w:val="5"/>
        </w:numPr>
        <w:spacing w:before="0" w:after="0"/>
      </w:pPr>
      <w:r>
        <w:lastRenderedPageBreak/>
        <w:t xml:space="preserve">At the top, select </w:t>
      </w:r>
      <w:r w:rsidRPr="001A5A92">
        <w:rPr>
          <w:b/>
          <w:bCs/>
        </w:rPr>
        <w:t>HCMGIS</w:t>
      </w:r>
      <w:r>
        <w:t xml:space="preserve"> &gt; </w:t>
      </w:r>
      <w:r>
        <w:rPr>
          <w:b/>
          <w:bCs/>
        </w:rPr>
        <w:t>Basemaps</w:t>
      </w:r>
      <w:r>
        <w:t xml:space="preserve"> and add your desired base map. </w:t>
      </w:r>
      <w:r w:rsidR="00B63342">
        <w:t xml:space="preserve">For this </w:t>
      </w:r>
      <w:r w:rsidR="00C434FB">
        <w:t>example,</w:t>
      </w:r>
      <w:r w:rsidR="00B63342">
        <w:t xml:space="preserve"> I am going to use </w:t>
      </w:r>
      <w:r w:rsidR="00B63342">
        <w:rPr>
          <w:b/>
          <w:bCs/>
        </w:rPr>
        <w:t>Google Satellite</w:t>
      </w:r>
      <w:r w:rsidR="00B63342">
        <w:t xml:space="preserve">. </w:t>
      </w:r>
    </w:p>
    <w:p w14:paraId="6071B1F9" w14:textId="2DF9A5AC" w:rsidR="00DA5C48" w:rsidRDefault="00DA5C48" w:rsidP="00DA5C48">
      <w:pPr>
        <w:spacing w:before="0"/>
        <w:jc w:val="center"/>
      </w:pPr>
      <w:r>
        <w:rPr>
          <w:noProof/>
        </w:rPr>
        <w:drawing>
          <wp:inline distT="0" distB="0" distL="0" distR="0" wp14:anchorId="1498E834" wp14:editId="6AF3DCB5">
            <wp:extent cx="4358802" cy="2018505"/>
            <wp:effectExtent l="38100" t="38100" r="35560" b="39370"/>
            <wp:docPr id="578934057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934057" name="Picture 4" descr="Graphical user interface, application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091" cy="2034847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549E39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7C3981A" w14:textId="28123F8C" w:rsidR="00DE58E8" w:rsidRDefault="00DE58E8" w:rsidP="00DA5C48">
      <w:pPr>
        <w:spacing w:befor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B762D9" wp14:editId="07BE5C5F">
                <wp:simplePos x="0" y="0"/>
                <wp:positionH relativeFrom="column">
                  <wp:posOffset>2972</wp:posOffset>
                </wp:positionH>
                <wp:positionV relativeFrom="paragraph">
                  <wp:posOffset>8296</wp:posOffset>
                </wp:positionV>
                <wp:extent cx="5930900" cy="502865"/>
                <wp:effectExtent l="12700" t="12700" r="12700" b="18415"/>
                <wp:wrapNone/>
                <wp:docPr id="164507614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0900" cy="502865"/>
                        </a:xfrm>
                        <a:prstGeom prst="rect">
                          <a:avLst/>
                        </a:prstGeom>
                        <a:solidFill>
                          <a:srgbClr val="D2DBC9"/>
                        </a:solidFill>
                        <a:ln w="19050">
                          <a:solidFill>
                            <a:srgbClr val="3C621C"/>
                          </a:solidFill>
                        </a:ln>
                      </wps:spPr>
                      <wps:txbx>
                        <w:txbxContent>
                          <w:p w14:paraId="545E1D2F" w14:textId="053CE601" w:rsidR="00DE58E8" w:rsidRPr="00B811C6" w:rsidRDefault="00DE58E8" w:rsidP="00DE58E8">
                            <w:pPr>
                              <w:spacing w:before="0"/>
                              <w:rPr>
                                <w:sz w:val="20"/>
                              </w:rPr>
                            </w:pPr>
                            <w:r w:rsidRPr="00BA08AB">
                              <w:rPr>
                                <w:b/>
                                <w:bCs/>
                                <w:szCs w:val="24"/>
                              </w:rPr>
                              <w:t>Tip</w:t>
                            </w:r>
                            <w:r w:rsidRPr="00BA08AB">
                              <w:rPr>
                                <w:szCs w:val="24"/>
                              </w:rPr>
                              <w:t xml:space="preserve">: </w:t>
                            </w:r>
                            <w:r>
                              <w:rPr>
                                <w:sz w:val="20"/>
                              </w:rPr>
                              <w:t xml:space="preserve">If you do not have the HCMGIS plugin installed, see the </w:t>
                            </w:r>
                            <w:r>
                              <w:rPr>
                                <w:b/>
                                <w:bCs/>
                                <w:sz w:val="20"/>
                              </w:rPr>
                              <w:t>Installing QGIS</w:t>
                            </w:r>
                            <w:r>
                              <w:rPr>
                                <w:sz w:val="20"/>
                              </w:rPr>
                              <w:t xml:space="preserve"> tutorial for instructions on how to get basemaps set up!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B762D9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.25pt;margin-top:.65pt;width:467pt;height:39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" fillcolor="#d2dbc9" strokecolor="#3c621c" strokeweight="1.5pt">
                <v:textbox>
                  <w:txbxContent>
                    <w:p w14:paraId="545E1D2F" w14:textId="053CE601" w:rsidR="00DE58E8" w:rsidRPr="00B811C6" w:rsidRDefault="00DE58E8" w:rsidP="00DE58E8">
                      <w:pPr>
                        <w:spacing w:before="0"/>
                        <w:rPr>
                          <w:sz w:val="20"/>
                        </w:rPr>
                      </w:pPr>
                      <w:r w:rsidRPr="00BA08AB">
                        <w:rPr>
                          <w:b/>
                          <w:bCs/>
                          <w:szCs w:val="24"/>
                        </w:rPr>
                        <w:t>Tip</w:t>
                      </w:r>
                      <w:r w:rsidRPr="00BA08AB">
                        <w:rPr>
                          <w:szCs w:val="24"/>
                        </w:rPr>
                        <w:t xml:space="preserve">: </w:t>
                      </w:r>
                      <w:r>
                        <w:rPr>
                          <w:sz w:val="20"/>
                        </w:rPr>
                        <w:t xml:space="preserve">If you do not have the HCMGIS plugin installed, see the </w:t>
                      </w:r>
                      <w:r>
                        <w:rPr>
                          <w:b/>
                          <w:bCs/>
                          <w:sz w:val="20"/>
                        </w:rPr>
                        <w:t>Installing QGIS</w:t>
                      </w:r>
                      <w:r>
                        <w:rPr>
                          <w:sz w:val="20"/>
                        </w:rPr>
                        <w:t xml:space="preserve"> tutorial for instructions on how to get basemaps set up!</w:t>
                      </w:r>
                    </w:p>
                  </w:txbxContent>
                </v:textbox>
              </v:shape>
            </w:pict>
          </mc:Fallback>
        </mc:AlternateContent>
      </w:r>
    </w:p>
    <w:p w14:paraId="5468315C" w14:textId="095F4CCE" w:rsidR="00DE58E8" w:rsidRDefault="00DE58E8" w:rsidP="00DE58E8">
      <w:pPr>
        <w:spacing w:before="0"/>
      </w:pPr>
    </w:p>
    <w:p w14:paraId="204700A2" w14:textId="77777777" w:rsidR="001A5A92" w:rsidRDefault="001A5A92" w:rsidP="00FB289F">
      <w:pPr>
        <w:pStyle w:val="ListParagraph"/>
        <w:numPr>
          <w:ilvl w:val="0"/>
          <w:numId w:val="5"/>
        </w:numPr>
        <w:spacing w:before="0" w:after="0"/>
      </w:pPr>
      <w:r>
        <w:t xml:space="preserve">Under the browser tab, click the </w:t>
      </w:r>
      <w:r>
        <w:rPr>
          <w:b/>
          <w:bCs/>
        </w:rPr>
        <w:t>Home</w:t>
      </w:r>
      <w:r>
        <w:t xml:space="preserve"> folder dropdown. Navigate to the location on your computer where the raster image that you would like to visualize is stored.</w:t>
      </w:r>
    </w:p>
    <w:p w14:paraId="32CA6FC9" w14:textId="1C29D827" w:rsidR="00FB289F" w:rsidRDefault="00F55E12" w:rsidP="00FB289F">
      <w:pPr>
        <w:spacing w:befor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15126D2" wp14:editId="5E0FE204">
                <wp:simplePos x="0" y="0"/>
                <wp:positionH relativeFrom="column">
                  <wp:posOffset>2540</wp:posOffset>
                </wp:positionH>
                <wp:positionV relativeFrom="paragraph">
                  <wp:posOffset>3032760</wp:posOffset>
                </wp:positionV>
                <wp:extent cx="5930900" cy="1028160"/>
                <wp:effectExtent l="12700" t="12700" r="12700" b="13335"/>
                <wp:wrapNone/>
                <wp:docPr id="1550364491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0900" cy="1028160"/>
                        </a:xfrm>
                        <a:prstGeom prst="rect">
                          <a:avLst/>
                        </a:prstGeom>
                        <a:solidFill>
                          <a:srgbClr val="D2DBC9"/>
                        </a:solidFill>
                        <a:ln w="19050">
                          <a:solidFill>
                            <a:srgbClr val="3C621C"/>
                          </a:solidFill>
                        </a:ln>
                      </wps:spPr>
                      <wps:txbx>
                        <w:txbxContent>
                          <w:p w14:paraId="573D345F" w14:textId="481AF6E5" w:rsidR="007E275A" w:rsidRPr="00B811C6" w:rsidRDefault="007E275A" w:rsidP="007E275A">
                            <w:pPr>
                              <w:spacing w:before="0"/>
                              <w:rPr>
                                <w:sz w:val="20"/>
                              </w:rPr>
                            </w:pPr>
                            <w:r w:rsidRPr="00BA08AB">
                              <w:rPr>
                                <w:b/>
                                <w:bCs/>
                                <w:szCs w:val="24"/>
                              </w:rPr>
                              <w:t>Tip</w:t>
                            </w:r>
                            <w:r w:rsidRPr="00BA08AB">
                              <w:rPr>
                                <w:szCs w:val="24"/>
                              </w:rPr>
                              <w:t xml:space="preserve">: </w:t>
                            </w:r>
                            <w:r>
                              <w:rPr>
                                <w:sz w:val="20"/>
                              </w:rPr>
                              <w:t xml:space="preserve">If you do not have an ECOSTRESS image to be visualized, see the </w:t>
                            </w:r>
                            <w:r w:rsidRPr="00F55E12">
                              <w:rPr>
                                <w:b/>
                                <w:bCs/>
                                <w:sz w:val="20"/>
                              </w:rPr>
                              <w:t>tutorials</w:t>
                            </w:r>
                            <w:r>
                              <w:rPr>
                                <w:sz w:val="20"/>
                              </w:rPr>
                              <w:t xml:space="preserve"> on downloading data from AppEEARS, filtering images, applying cloud and QC masks, and creating composites. For this example, I am using a</w:t>
                            </w:r>
                            <w:r w:rsidR="00F55E12">
                              <w:rPr>
                                <w:sz w:val="20"/>
                              </w:rPr>
                              <w:t xml:space="preserve">n image I created by downloading ECOSTRESS LST data from </w:t>
                            </w:r>
                            <w:r w:rsidR="00F55E12" w:rsidRPr="00F55E12">
                              <w:rPr>
                                <w:b/>
                                <w:bCs/>
                                <w:sz w:val="20"/>
                              </w:rPr>
                              <w:t>AppEEARS</w:t>
                            </w:r>
                            <w:r w:rsidR="00F55E12">
                              <w:rPr>
                                <w:sz w:val="20"/>
                              </w:rPr>
                              <w:t xml:space="preserve">, applying a </w:t>
                            </w:r>
                            <w:r w:rsidR="00F55E12" w:rsidRPr="00F55E12">
                              <w:rPr>
                                <w:b/>
                                <w:bCs/>
                                <w:sz w:val="20"/>
                              </w:rPr>
                              <w:t>cloud mask</w:t>
                            </w:r>
                            <w:r w:rsidR="00F55E12">
                              <w:rPr>
                                <w:sz w:val="20"/>
                              </w:rPr>
                              <w:t xml:space="preserve"> to the images, and then creating a </w:t>
                            </w:r>
                            <w:r w:rsidR="00F55E12" w:rsidRPr="00F55E12">
                              <w:rPr>
                                <w:b/>
                                <w:bCs/>
                                <w:sz w:val="20"/>
                              </w:rPr>
                              <w:t>composite</w:t>
                            </w:r>
                            <w:r w:rsidR="00F55E12">
                              <w:rPr>
                                <w:sz w:val="20"/>
                              </w:rPr>
                              <w:t xml:space="preserve"> of them. However, you can use any image you may like for this tutorial.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26D2" id="Text Box 74" o:spid="_x0000_s1027" type="#_x0000_t202" style="position:absolute;left:0;text-align:left;margin-left:.2pt;margin-top:238.8pt;width:467pt;height:80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" fillcolor="#d2dbc9" strokecolor="#3c621c" strokeweight="1.5pt">
                <v:textbox>
                  <w:txbxContent>
                    <w:p w14:paraId="573D345F" w14:textId="481AF6E5" w:rsidR="007E275A" w:rsidRPr="00B811C6" w:rsidRDefault="007E275A" w:rsidP="007E275A">
                      <w:pPr>
                        <w:spacing w:before="0"/>
                        <w:rPr>
                          <w:sz w:val="20"/>
                        </w:rPr>
                      </w:pPr>
                      <w:r w:rsidRPr="00BA08AB">
                        <w:rPr>
                          <w:b/>
                          <w:bCs/>
                          <w:szCs w:val="24"/>
                        </w:rPr>
                        <w:t>Tip</w:t>
                      </w:r>
                      <w:r w:rsidRPr="00BA08AB">
                        <w:rPr>
                          <w:szCs w:val="24"/>
                        </w:rPr>
                        <w:t xml:space="preserve">: </w:t>
                      </w:r>
                      <w:r>
                        <w:rPr>
                          <w:sz w:val="20"/>
                        </w:rPr>
                        <w:t xml:space="preserve">If you do not have </w:t>
                      </w:r>
                      <w:r>
                        <w:rPr>
                          <w:sz w:val="20"/>
                        </w:rPr>
                        <w:t xml:space="preserve">an ECOSTRESS image to be visualized, see the </w:t>
                      </w:r>
                      <w:r w:rsidRPr="00F55E12">
                        <w:rPr>
                          <w:b/>
                          <w:bCs/>
                          <w:sz w:val="20"/>
                        </w:rPr>
                        <w:t>tutorials</w:t>
                      </w:r>
                      <w:r>
                        <w:rPr>
                          <w:sz w:val="20"/>
                        </w:rPr>
                        <w:t xml:space="preserve"> on downloading data from AppEEARS, filtering images, applying cloud and QC masks, and creating composites. For this example, I am using a</w:t>
                      </w:r>
                      <w:r w:rsidR="00F55E12">
                        <w:rPr>
                          <w:sz w:val="20"/>
                        </w:rPr>
                        <w:t xml:space="preserve">n image I created by downloading ECOSTRESS LST data from </w:t>
                      </w:r>
                      <w:r w:rsidR="00F55E12" w:rsidRPr="00F55E12">
                        <w:rPr>
                          <w:b/>
                          <w:bCs/>
                          <w:sz w:val="20"/>
                        </w:rPr>
                        <w:t>AppEEARS</w:t>
                      </w:r>
                      <w:r w:rsidR="00F55E12">
                        <w:rPr>
                          <w:sz w:val="20"/>
                        </w:rPr>
                        <w:t xml:space="preserve">, applying a </w:t>
                      </w:r>
                      <w:r w:rsidR="00F55E12" w:rsidRPr="00F55E12">
                        <w:rPr>
                          <w:b/>
                          <w:bCs/>
                          <w:sz w:val="20"/>
                        </w:rPr>
                        <w:t>cloud mask</w:t>
                      </w:r>
                      <w:r w:rsidR="00F55E12">
                        <w:rPr>
                          <w:sz w:val="20"/>
                        </w:rPr>
                        <w:t xml:space="preserve"> to the images, and then creating a </w:t>
                      </w:r>
                      <w:r w:rsidR="00F55E12" w:rsidRPr="00F55E12">
                        <w:rPr>
                          <w:b/>
                          <w:bCs/>
                          <w:sz w:val="20"/>
                        </w:rPr>
                        <w:t>composite</w:t>
                      </w:r>
                      <w:r w:rsidR="00F55E12">
                        <w:rPr>
                          <w:sz w:val="20"/>
                        </w:rPr>
                        <w:t xml:space="preserve"> of them. However, you can use any image you may like for this tutorial.</w:t>
                      </w:r>
                    </w:p>
                  </w:txbxContent>
                </v:textbox>
              </v:shape>
            </w:pict>
          </mc:Fallback>
        </mc:AlternateContent>
      </w:r>
      <w:r w:rsidR="006D706E">
        <w:rPr>
          <w:noProof/>
        </w:rPr>
        <w:drawing>
          <wp:inline distT="0" distB="0" distL="0" distR="0" wp14:anchorId="3F21272F" wp14:editId="603F03A0">
            <wp:extent cx="3823781" cy="2849300"/>
            <wp:effectExtent l="38100" t="38100" r="37465" b="33655"/>
            <wp:docPr id="477945906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945906" name="Picture 37" descr="Graphical user interface, text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4691" cy="2879784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549E39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AF7A570" w14:textId="67009390" w:rsidR="00F55E12" w:rsidRDefault="00F55E12" w:rsidP="00FB289F">
      <w:pPr>
        <w:spacing w:before="0"/>
        <w:jc w:val="center"/>
      </w:pPr>
    </w:p>
    <w:p w14:paraId="4BEE098D" w14:textId="442861A9" w:rsidR="009C116F" w:rsidRDefault="009C116F" w:rsidP="00FB289F">
      <w:pPr>
        <w:spacing w:before="0"/>
        <w:jc w:val="center"/>
      </w:pPr>
    </w:p>
    <w:p w14:paraId="5BE765E7" w14:textId="77777777" w:rsidR="007E275A" w:rsidRDefault="007E275A" w:rsidP="00FB289F">
      <w:pPr>
        <w:spacing w:before="0"/>
        <w:jc w:val="center"/>
      </w:pPr>
    </w:p>
    <w:p w14:paraId="46794707" w14:textId="53DC9BFB" w:rsidR="00637046" w:rsidRDefault="001A5A92" w:rsidP="00013C45">
      <w:pPr>
        <w:pStyle w:val="ListParagraph"/>
        <w:numPr>
          <w:ilvl w:val="0"/>
          <w:numId w:val="5"/>
        </w:numPr>
        <w:spacing w:before="0" w:after="0"/>
      </w:pPr>
      <w:r>
        <w:lastRenderedPageBreak/>
        <w:t xml:space="preserve">When you find it, </w:t>
      </w:r>
      <w:r w:rsidRPr="001A5A92">
        <w:rPr>
          <w:b/>
          <w:bCs/>
        </w:rPr>
        <w:t>right click</w:t>
      </w:r>
      <w:r>
        <w:t xml:space="preserve"> on it and select </w:t>
      </w:r>
      <w:r>
        <w:rPr>
          <w:b/>
          <w:bCs/>
        </w:rPr>
        <w:t xml:space="preserve">Add Layer to </w:t>
      </w:r>
      <w:r w:rsidR="00D14671">
        <w:rPr>
          <w:b/>
          <w:bCs/>
        </w:rPr>
        <w:t>Project</w:t>
      </w:r>
      <w:r>
        <w:t xml:space="preserve">. Alternatively, you can </w:t>
      </w:r>
      <w:r w:rsidRPr="001A5A92">
        <w:rPr>
          <w:b/>
          <w:bCs/>
        </w:rPr>
        <w:t>click and drag</w:t>
      </w:r>
      <w:r>
        <w:t xml:space="preserve"> to add it to the map.</w:t>
      </w:r>
      <w:r w:rsidR="00F27A55">
        <w:t xml:space="preserve"> </w:t>
      </w:r>
    </w:p>
    <w:p w14:paraId="10A327B5" w14:textId="78A5D227" w:rsidR="004F3656" w:rsidRDefault="006D706E" w:rsidP="00013C45">
      <w:pPr>
        <w:spacing w:before="0"/>
        <w:jc w:val="center"/>
      </w:pPr>
      <w:r>
        <w:rPr>
          <w:noProof/>
        </w:rPr>
        <w:drawing>
          <wp:inline distT="0" distB="0" distL="0" distR="0" wp14:anchorId="0C7C29D4" wp14:editId="0FE2B704">
            <wp:extent cx="3803406" cy="1146711"/>
            <wp:effectExtent l="38100" t="38100" r="32385" b="34925"/>
            <wp:docPr id="1938938269" name="Picture 3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38269" name="Picture 38" descr="Graphical user interface, application, Word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2435" cy="1161493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549E39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85E6240" w14:textId="77777777" w:rsidR="00637046" w:rsidRDefault="001A5A92" w:rsidP="002919A3">
      <w:pPr>
        <w:pStyle w:val="ListParagraph"/>
        <w:numPr>
          <w:ilvl w:val="0"/>
          <w:numId w:val="5"/>
        </w:numPr>
        <w:spacing w:before="0" w:after="0"/>
      </w:pPr>
      <w:r>
        <w:t xml:space="preserve">Now that it is in the map, go the </w:t>
      </w:r>
      <w:r>
        <w:rPr>
          <w:b/>
          <w:bCs/>
        </w:rPr>
        <w:t>Layers</w:t>
      </w:r>
      <w:r>
        <w:t xml:space="preserve"> pane and </w:t>
      </w:r>
      <w:r w:rsidR="00637046">
        <w:t xml:space="preserve">right click on the layer you added and select </w:t>
      </w:r>
      <w:r w:rsidR="00637046">
        <w:rPr>
          <w:b/>
          <w:bCs/>
        </w:rPr>
        <w:t xml:space="preserve">Zoom to </w:t>
      </w:r>
      <w:r w:rsidR="00637046" w:rsidRPr="00637046">
        <w:rPr>
          <w:b/>
          <w:bCs/>
        </w:rPr>
        <w:t>Layer</w:t>
      </w:r>
      <w:r w:rsidR="00637046">
        <w:t xml:space="preserve">. </w:t>
      </w:r>
    </w:p>
    <w:p w14:paraId="6A015325" w14:textId="521CE480" w:rsidR="00013C45" w:rsidRDefault="0098267D" w:rsidP="002919A3">
      <w:pPr>
        <w:spacing w:before="0"/>
        <w:jc w:val="center"/>
      </w:pPr>
      <w:r>
        <w:rPr>
          <w:noProof/>
        </w:rPr>
        <w:drawing>
          <wp:inline distT="0" distB="0" distL="0" distR="0" wp14:anchorId="1DFBB465" wp14:editId="2FDF8C7B">
            <wp:extent cx="3677866" cy="904142"/>
            <wp:effectExtent l="38100" t="38100" r="31115" b="36195"/>
            <wp:docPr id="1593912798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912798" name="Picture 3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6603" cy="918582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549E39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0529A851" w14:textId="30DA9BC3" w:rsidR="001A5A92" w:rsidRDefault="00637046" w:rsidP="00AA3780">
      <w:pPr>
        <w:pStyle w:val="ListParagraph"/>
        <w:numPr>
          <w:ilvl w:val="0"/>
          <w:numId w:val="5"/>
        </w:numPr>
        <w:spacing w:before="0" w:after="0"/>
      </w:pPr>
      <w:r>
        <w:t xml:space="preserve">Next, </w:t>
      </w:r>
      <w:r w:rsidR="001A5A92" w:rsidRPr="00637046">
        <w:t>select</w:t>
      </w:r>
      <w:r w:rsidR="001A5A92">
        <w:t xml:space="preserve"> the layer you added. Then select </w:t>
      </w:r>
      <w:r w:rsidR="00B63342">
        <w:t xml:space="preserve">the </w:t>
      </w:r>
      <w:r w:rsidR="00B63342" w:rsidRPr="00B63342">
        <w:rPr>
          <w:b/>
          <w:bCs/>
        </w:rPr>
        <w:t>paintbrush</w:t>
      </w:r>
      <w:r w:rsidR="00B63342">
        <w:t xml:space="preserve"> icon to open the </w:t>
      </w:r>
      <w:r w:rsidR="00B63342">
        <w:rPr>
          <w:b/>
          <w:bCs/>
        </w:rPr>
        <w:t xml:space="preserve">Layer Styling </w:t>
      </w:r>
      <w:r w:rsidR="00B63342">
        <w:t xml:space="preserve">pane. </w:t>
      </w:r>
    </w:p>
    <w:p w14:paraId="537885FD" w14:textId="5D4AB79A" w:rsidR="009D74B8" w:rsidRDefault="0089619A" w:rsidP="00AA3780">
      <w:pPr>
        <w:spacing w:before="0"/>
        <w:jc w:val="center"/>
      </w:pPr>
      <w:r>
        <w:rPr>
          <w:noProof/>
        </w:rPr>
        <w:drawing>
          <wp:inline distT="0" distB="0" distL="0" distR="0" wp14:anchorId="25CC790C" wp14:editId="40D11A2C">
            <wp:extent cx="2929201" cy="984470"/>
            <wp:effectExtent l="38100" t="38100" r="43180" b="44450"/>
            <wp:docPr id="500383198" name="Picture 4" descr="Time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83198" name="Picture 4" descr="Timeline&#10;&#10;Description automatically generated with low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5469" cy="1006742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549E39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C01DCB5" w14:textId="7FF918CC" w:rsidR="00B63342" w:rsidRDefault="00B63342" w:rsidP="00A73363">
      <w:pPr>
        <w:pStyle w:val="ListParagraph"/>
        <w:numPr>
          <w:ilvl w:val="0"/>
          <w:numId w:val="5"/>
        </w:numPr>
        <w:spacing w:before="0" w:after="0"/>
      </w:pPr>
      <w:r>
        <w:t xml:space="preserve">To change the raster from black and white to color, </w:t>
      </w:r>
      <w:r w:rsidR="00AA3780">
        <w:t xml:space="preserve">go to the </w:t>
      </w:r>
      <w:r w:rsidR="00AA3780" w:rsidRPr="00AA3780">
        <w:rPr>
          <w:b/>
          <w:bCs/>
        </w:rPr>
        <w:t xml:space="preserve">Layer Styling Pane </w:t>
      </w:r>
      <w:r w:rsidR="00AA3780">
        <w:t xml:space="preserve">and </w:t>
      </w:r>
      <w:r>
        <w:t xml:space="preserve">click on where it says </w:t>
      </w:r>
      <w:r>
        <w:rPr>
          <w:b/>
          <w:bCs/>
        </w:rPr>
        <w:t>Singleband gray</w:t>
      </w:r>
      <w:r>
        <w:t xml:space="preserve"> and select </w:t>
      </w:r>
      <w:r>
        <w:rPr>
          <w:b/>
          <w:bCs/>
        </w:rPr>
        <w:t>Singleband pseudocolor</w:t>
      </w:r>
      <w:r>
        <w:t xml:space="preserve"> from the dropdown. </w:t>
      </w:r>
    </w:p>
    <w:p w14:paraId="6B8C7CB7" w14:textId="6EB1C081" w:rsidR="00C05B6C" w:rsidRDefault="00C05B6C" w:rsidP="00C05B6C">
      <w:pPr>
        <w:spacing w:before="0" w:after="0"/>
        <w:jc w:val="center"/>
      </w:pPr>
      <w:r>
        <w:rPr>
          <w:noProof/>
        </w:rPr>
        <w:drawing>
          <wp:inline distT="0" distB="0" distL="0" distR="0" wp14:anchorId="3433069B" wp14:editId="1271B954">
            <wp:extent cx="4008606" cy="899367"/>
            <wp:effectExtent l="38100" t="38100" r="43180" b="40640"/>
            <wp:docPr id="1994958973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958973" name="Picture 41" descr="Graphical user interface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6951" cy="907970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549E39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0BFFC57E" w14:textId="3A102670" w:rsidR="00A73363" w:rsidRDefault="00A73363" w:rsidP="00676377">
      <w:pPr>
        <w:spacing w:before="0"/>
        <w:jc w:val="center"/>
      </w:pPr>
      <w:r>
        <w:rPr>
          <w:noProof/>
        </w:rPr>
        <w:drawing>
          <wp:inline distT="0" distB="0" distL="0" distR="0" wp14:anchorId="75B217D5" wp14:editId="2ACCEB75">
            <wp:extent cx="3998447" cy="1263611"/>
            <wp:effectExtent l="38100" t="38100" r="40640" b="32385"/>
            <wp:docPr id="892628052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628052" name="Picture 10" descr="Tabl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473" cy="1300278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549E39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9CEB31A" w14:textId="5BB3EA4F" w:rsidR="00B63342" w:rsidRDefault="00B63342" w:rsidP="00F115D7">
      <w:pPr>
        <w:pStyle w:val="ListParagraph"/>
        <w:numPr>
          <w:ilvl w:val="0"/>
          <w:numId w:val="5"/>
        </w:numPr>
        <w:spacing w:before="0" w:after="0"/>
      </w:pPr>
      <w:r>
        <w:lastRenderedPageBreak/>
        <w:t xml:space="preserve">Select the </w:t>
      </w:r>
      <w:r>
        <w:rPr>
          <w:b/>
          <w:bCs/>
        </w:rPr>
        <w:t>color ramp</w:t>
      </w:r>
      <w:r>
        <w:t xml:space="preserve"> drop down. You can select from one of the options listed or create your own. For this example, I am going to choose the </w:t>
      </w:r>
      <w:r>
        <w:rPr>
          <w:b/>
          <w:bCs/>
        </w:rPr>
        <w:t>spectral</w:t>
      </w:r>
      <w:r>
        <w:t xml:space="preserve"> color ramp. </w:t>
      </w:r>
    </w:p>
    <w:p w14:paraId="7F5FA6DC" w14:textId="0B8DA448" w:rsidR="00F115D7" w:rsidRDefault="00F115D7" w:rsidP="00F115D7">
      <w:pPr>
        <w:spacing w:before="0" w:after="0"/>
        <w:jc w:val="center"/>
      </w:pPr>
      <w:r>
        <w:rPr>
          <w:noProof/>
        </w:rPr>
        <w:drawing>
          <wp:inline distT="0" distB="0" distL="0" distR="0" wp14:anchorId="53E40A4A" wp14:editId="7AD88CA1">
            <wp:extent cx="2946157" cy="3268494"/>
            <wp:effectExtent l="38100" t="38100" r="38735" b="33655"/>
            <wp:docPr id="1745990246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990246" name="Picture 11" descr="Graphical user interface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598" cy="3276749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549E39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9355E06" w14:textId="0CF967CF" w:rsidR="00B63342" w:rsidRDefault="00B63342" w:rsidP="00F115D7">
      <w:pPr>
        <w:pStyle w:val="ListParagraph"/>
        <w:numPr>
          <w:ilvl w:val="1"/>
          <w:numId w:val="5"/>
        </w:numPr>
        <w:spacing w:before="0" w:after="0"/>
      </w:pPr>
      <w:r>
        <w:t xml:space="preserve">It is good practice to have </w:t>
      </w:r>
      <w:r w:rsidRPr="00B63342">
        <w:rPr>
          <w:b/>
          <w:bCs/>
        </w:rPr>
        <w:t>lighter</w:t>
      </w:r>
      <w:r>
        <w:t xml:space="preserve"> colors representing </w:t>
      </w:r>
      <w:r w:rsidRPr="00B63342">
        <w:rPr>
          <w:b/>
          <w:bCs/>
        </w:rPr>
        <w:t>lower</w:t>
      </w:r>
      <w:r>
        <w:t xml:space="preserve"> values, and </w:t>
      </w:r>
      <w:r w:rsidRPr="00B63342">
        <w:rPr>
          <w:b/>
          <w:bCs/>
        </w:rPr>
        <w:t>darker</w:t>
      </w:r>
      <w:r>
        <w:t xml:space="preserve"> ones representing </w:t>
      </w:r>
      <w:r w:rsidRPr="00B63342">
        <w:rPr>
          <w:b/>
          <w:bCs/>
        </w:rPr>
        <w:t>higher</w:t>
      </w:r>
      <w:r>
        <w:t xml:space="preserve"> values, because it is more logical to most viewers. In order to change the color ramp so that the red represents higher temperatures, and the blue represents lower ones, select the </w:t>
      </w:r>
      <w:r>
        <w:rPr>
          <w:b/>
          <w:bCs/>
        </w:rPr>
        <w:t>Color ramp</w:t>
      </w:r>
      <w:r>
        <w:t xml:space="preserve"> dropdown and select </w:t>
      </w:r>
      <w:r>
        <w:rPr>
          <w:b/>
          <w:bCs/>
        </w:rPr>
        <w:t>Invert Color Ramp</w:t>
      </w:r>
      <w:r>
        <w:t xml:space="preserve">. </w:t>
      </w:r>
    </w:p>
    <w:p w14:paraId="4B834A8C" w14:textId="5212F6F4" w:rsidR="00F115D7" w:rsidRDefault="00F115D7" w:rsidP="00F115D7">
      <w:pPr>
        <w:spacing w:before="0"/>
        <w:jc w:val="center"/>
      </w:pPr>
      <w:r>
        <w:rPr>
          <w:noProof/>
        </w:rPr>
        <w:drawing>
          <wp:inline distT="0" distB="0" distL="0" distR="0" wp14:anchorId="3C98E0C2" wp14:editId="2877111F">
            <wp:extent cx="2852750" cy="3210128"/>
            <wp:effectExtent l="38100" t="38100" r="43180" b="41275"/>
            <wp:docPr id="51101905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019052" name="Picture 12" descr="Graphical user interface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8164" cy="3216220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549E39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35D5CB1" w14:textId="5B1F6910" w:rsidR="00B63342" w:rsidRDefault="00B63342" w:rsidP="00AE302A">
      <w:pPr>
        <w:pStyle w:val="ListParagraph"/>
        <w:numPr>
          <w:ilvl w:val="0"/>
          <w:numId w:val="5"/>
        </w:numPr>
        <w:spacing w:before="0" w:after="0"/>
      </w:pPr>
      <w:r>
        <w:lastRenderedPageBreak/>
        <w:t xml:space="preserve">You can also choose a </w:t>
      </w:r>
      <w:r>
        <w:rPr>
          <w:b/>
          <w:bCs/>
        </w:rPr>
        <w:t>Blend mode</w:t>
      </w:r>
      <w:r w:rsidR="00707C3A">
        <w:t xml:space="preserve">, </w:t>
      </w:r>
      <w:r>
        <w:t xml:space="preserve">if you would like some of the basemap features to show through your raster layer, by clicking on the drop down and selecting an option. For this </w:t>
      </w:r>
      <w:r w:rsidR="00C434FB">
        <w:t>example,</w:t>
      </w:r>
      <w:r>
        <w:t xml:space="preserve"> I am going to choose the </w:t>
      </w:r>
      <w:r>
        <w:rPr>
          <w:b/>
          <w:bCs/>
        </w:rPr>
        <w:t>Hard Light</w:t>
      </w:r>
      <w:r>
        <w:t xml:space="preserve"> blending mode. </w:t>
      </w:r>
    </w:p>
    <w:p w14:paraId="15BAED3B" w14:textId="6095F5C1" w:rsidR="000C552E" w:rsidRDefault="00AE302A" w:rsidP="00AE302A">
      <w:pPr>
        <w:spacing w:before="0"/>
        <w:jc w:val="center"/>
      </w:pPr>
      <w:r>
        <w:rPr>
          <w:noProof/>
        </w:rPr>
        <w:drawing>
          <wp:inline distT="0" distB="0" distL="0" distR="0" wp14:anchorId="7401C886" wp14:editId="571E441A">
            <wp:extent cx="3200400" cy="2561724"/>
            <wp:effectExtent l="38100" t="38100" r="38100" b="41910"/>
            <wp:docPr id="1501930806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930806" name="Picture 13" descr="Graphical user interface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6201" cy="2566367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549E39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B6D2F57" w14:textId="77777777" w:rsidR="00DA4A8E" w:rsidRPr="009D786A" w:rsidRDefault="00C434FB" w:rsidP="009D786A">
      <w:pPr>
        <w:pStyle w:val="ListParagraph"/>
        <w:numPr>
          <w:ilvl w:val="0"/>
          <w:numId w:val="5"/>
        </w:numPr>
        <w:spacing w:before="0" w:after="0"/>
      </w:pPr>
      <w:r>
        <w:t xml:space="preserve">Lastly, click on </w:t>
      </w:r>
      <w:r>
        <w:rPr>
          <w:b/>
          <w:bCs/>
        </w:rPr>
        <w:t xml:space="preserve">Legend Settings… </w:t>
      </w:r>
    </w:p>
    <w:p w14:paraId="4D4D0144" w14:textId="745FDEC4" w:rsidR="009D786A" w:rsidRDefault="00182952" w:rsidP="009D786A">
      <w:pPr>
        <w:spacing w:before="0"/>
        <w:jc w:val="center"/>
      </w:pPr>
      <w:r>
        <w:rPr>
          <w:noProof/>
        </w:rPr>
        <w:drawing>
          <wp:inline distT="0" distB="0" distL="0" distR="0" wp14:anchorId="1CF20C00" wp14:editId="37A89BAB">
            <wp:extent cx="4154521" cy="1438103"/>
            <wp:effectExtent l="38100" t="38100" r="36830" b="35560"/>
            <wp:docPr id="224481630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481630" name="Picture 15" descr="Graphical user interface, text, application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9750" cy="1443375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549E39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3866DCD" w14:textId="52B86686" w:rsidR="00C434FB" w:rsidRPr="009D786A" w:rsidRDefault="00DA4A8E" w:rsidP="00A74795">
      <w:pPr>
        <w:pStyle w:val="ListParagraph"/>
        <w:numPr>
          <w:ilvl w:val="1"/>
          <w:numId w:val="5"/>
        </w:numPr>
        <w:spacing w:before="0" w:after="0"/>
      </w:pPr>
      <w:r>
        <w:t>F</w:t>
      </w:r>
      <w:r w:rsidR="00C434FB">
        <w:t xml:space="preserve">ind where it says </w:t>
      </w:r>
      <w:r w:rsidR="00C434FB">
        <w:rPr>
          <w:b/>
          <w:bCs/>
        </w:rPr>
        <w:t>Number format</w:t>
      </w:r>
      <w:r>
        <w:rPr>
          <w:b/>
          <w:bCs/>
        </w:rPr>
        <w:t xml:space="preserve"> </w:t>
      </w:r>
      <w:r w:rsidRPr="00DA4A8E">
        <w:t>and</w:t>
      </w:r>
      <w:r>
        <w:rPr>
          <w:b/>
          <w:bCs/>
        </w:rPr>
        <w:t xml:space="preserve"> </w:t>
      </w:r>
      <w:r>
        <w:t>c</w:t>
      </w:r>
      <w:r w:rsidR="00C434FB">
        <w:t xml:space="preserve">lick on where it says </w:t>
      </w:r>
      <w:r w:rsidR="00C434FB" w:rsidRPr="00DA4A8E">
        <w:rPr>
          <w:b/>
          <w:bCs/>
        </w:rPr>
        <w:t>customize</w:t>
      </w:r>
      <w:r>
        <w:rPr>
          <w:b/>
          <w:bCs/>
        </w:rPr>
        <w:t>.</w:t>
      </w:r>
      <w:r w:rsidR="00C434FB">
        <w:t xml:space="preserve"> </w:t>
      </w:r>
      <w:r>
        <w:t>C</w:t>
      </w:r>
      <w:r w:rsidR="00C434FB">
        <w:t xml:space="preserve">hange where it says </w:t>
      </w:r>
      <w:r w:rsidR="00C434FB" w:rsidRPr="00DA4A8E">
        <w:rPr>
          <w:b/>
          <w:bCs/>
        </w:rPr>
        <w:t>Round to</w:t>
      </w:r>
      <w:r w:rsidR="00C434FB">
        <w:t xml:space="preserve"> to a lower number. I only want whole numbers, so I am going to set this to </w:t>
      </w:r>
      <w:r w:rsidR="00C434FB" w:rsidRPr="00DA4A8E">
        <w:rPr>
          <w:b/>
          <w:bCs/>
        </w:rPr>
        <w:t>zero</w:t>
      </w:r>
      <w:r w:rsidR="00C434FB">
        <w:t xml:space="preserve">. </w:t>
      </w:r>
    </w:p>
    <w:p w14:paraId="2E004695" w14:textId="160568F1" w:rsidR="009D786A" w:rsidRPr="00C434FB" w:rsidRDefault="00DF7D21" w:rsidP="00A74795">
      <w:pPr>
        <w:spacing w:before="0"/>
        <w:jc w:val="center"/>
      </w:pPr>
      <w:r>
        <w:rPr>
          <w:noProof/>
        </w:rPr>
        <w:drawing>
          <wp:inline distT="0" distB="0" distL="0" distR="0" wp14:anchorId="49951DC4" wp14:editId="3414DB92">
            <wp:extent cx="2756152" cy="2014112"/>
            <wp:effectExtent l="38100" t="38100" r="38100" b="43815"/>
            <wp:docPr id="967154677" name="Picture 14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154677" name="Picture 14" descr="Graphical user interface, application, email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1326" cy="2047124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549E39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2343B2">
        <w:t xml:space="preserve"> </w:t>
      </w:r>
      <w:r w:rsidR="00B11F8B">
        <w:rPr>
          <w:noProof/>
        </w:rPr>
        <w:drawing>
          <wp:inline distT="0" distB="0" distL="0" distR="0" wp14:anchorId="6897B379" wp14:editId="7C207C31">
            <wp:extent cx="2973381" cy="2018787"/>
            <wp:effectExtent l="38100" t="38100" r="36830" b="38735"/>
            <wp:docPr id="1931553457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553457" name="Picture 42" descr="Graphical user interface, text, application, email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3157" cy="2025424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549E39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0159CDCB" w14:textId="406DAD29" w:rsidR="00C434FB" w:rsidRDefault="00C434FB" w:rsidP="00387988">
      <w:pPr>
        <w:spacing w:before="0"/>
        <w:jc w:val="center"/>
      </w:pPr>
      <w:r>
        <w:lastRenderedPageBreak/>
        <w:t>Now you have your raster image visualized in QGIS!</w:t>
      </w:r>
    </w:p>
    <w:p w14:paraId="7269C508" w14:textId="2004CEF5" w:rsidR="002343B2" w:rsidRDefault="002343B2" w:rsidP="009F031F">
      <w:pPr>
        <w:spacing w:before="0" w:after="0"/>
        <w:jc w:val="center"/>
        <w:rPr>
          <w:b/>
          <w:bCs/>
        </w:rPr>
      </w:pPr>
      <w:r>
        <w:rPr>
          <w:b/>
          <w:bCs/>
        </w:rPr>
        <w:t>Example:</w:t>
      </w:r>
    </w:p>
    <w:p w14:paraId="494D2D36" w14:textId="30F15268" w:rsidR="008042FF" w:rsidRPr="002343B2" w:rsidRDefault="00E25B13" w:rsidP="00387988">
      <w:pPr>
        <w:spacing w:before="0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4F33E57" wp14:editId="69918313">
            <wp:extent cx="5943600" cy="2954655"/>
            <wp:effectExtent l="38100" t="38100" r="38100" b="42545"/>
            <wp:docPr id="1491730957" name="Picture 7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730957" name="Picture 73" descr="A screenshot of a computer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549E39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7C000BE" w14:textId="6E4AF462" w:rsidR="00C434FB" w:rsidRDefault="00C434FB" w:rsidP="00C434FB">
      <w:pPr>
        <w:pStyle w:val="Heading2"/>
      </w:pPr>
      <w:bookmarkStart w:id="2" w:name="_Toc173486886"/>
      <w:r>
        <w:t>Designing a Layout in QGIS</w:t>
      </w:r>
      <w:bookmarkEnd w:id="2"/>
    </w:p>
    <w:p w14:paraId="5A92D31C" w14:textId="0EC7C1B1" w:rsidR="00550CB1" w:rsidRDefault="00C434FB" w:rsidP="0012737F">
      <w:pPr>
        <w:pStyle w:val="ListParagraph"/>
        <w:numPr>
          <w:ilvl w:val="0"/>
          <w:numId w:val="6"/>
        </w:numPr>
        <w:spacing w:after="0"/>
      </w:pPr>
      <w:r>
        <w:t xml:space="preserve">With your QGIS project open, select the </w:t>
      </w:r>
      <w:r>
        <w:rPr>
          <w:b/>
          <w:bCs/>
        </w:rPr>
        <w:t>New Print Layout</w:t>
      </w:r>
      <w:r>
        <w:t xml:space="preserve"> button at the top left.</w:t>
      </w:r>
    </w:p>
    <w:p w14:paraId="10346C22" w14:textId="316501E1" w:rsidR="0012737F" w:rsidRDefault="0012737F" w:rsidP="0012737F">
      <w:pPr>
        <w:spacing w:before="0"/>
        <w:jc w:val="center"/>
      </w:pPr>
      <w:r>
        <w:rPr>
          <w:noProof/>
        </w:rPr>
        <w:drawing>
          <wp:inline distT="0" distB="0" distL="0" distR="0" wp14:anchorId="0B05ECDC" wp14:editId="5E382414">
            <wp:extent cx="3026113" cy="1451298"/>
            <wp:effectExtent l="38100" t="38100" r="34925" b="34925"/>
            <wp:docPr id="1064109102" name="Picture 1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109102" name="Picture 18" descr="Graphical user interface, application, Word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6454" cy="1470645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549E39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CB1435C" w14:textId="6FF54CF7" w:rsidR="00C434FB" w:rsidRDefault="00C434FB" w:rsidP="007B0CF2">
      <w:pPr>
        <w:pStyle w:val="ListParagraph"/>
        <w:numPr>
          <w:ilvl w:val="0"/>
          <w:numId w:val="6"/>
        </w:numPr>
        <w:spacing w:after="0"/>
      </w:pPr>
      <w:r>
        <w:t xml:space="preserve">A pop-up will appear asking you to </w:t>
      </w:r>
      <w:r w:rsidRPr="00C434FB">
        <w:rPr>
          <w:b/>
          <w:bCs/>
        </w:rPr>
        <w:t>name</w:t>
      </w:r>
      <w:r>
        <w:t xml:space="preserve"> your print layout. Give it a name and select </w:t>
      </w:r>
      <w:r w:rsidRPr="00C434FB">
        <w:rPr>
          <w:b/>
          <w:bCs/>
        </w:rPr>
        <w:t>OK</w:t>
      </w:r>
      <w:r>
        <w:t xml:space="preserve">. </w:t>
      </w:r>
    </w:p>
    <w:p w14:paraId="69DD4368" w14:textId="6F1F4777" w:rsidR="00DB5632" w:rsidRDefault="00690265" w:rsidP="00B7545A">
      <w:pPr>
        <w:spacing w:before="0"/>
        <w:jc w:val="center"/>
      </w:pPr>
      <w:r>
        <w:rPr>
          <w:noProof/>
        </w:rPr>
        <w:drawing>
          <wp:inline distT="0" distB="0" distL="0" distR="0" wp14:anchorId="6D47B4D8" wp14:editId="371DD3C7">
            <wp:extent cx="3152573" cy="1621067"/>
            <wp:effectExtent l="38100" t="38100" r="35560" b="43180"/>
            <wp:docPr id="444389439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389439" name="Picture 43" descr="Graphical user interface, text, application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684" cy="1633979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549E39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E0C5F5E" w14:textId="0C75911A" w:rsidR="00C434FB" w:rsidRDefault="00C434FB" w:rsidP="00B7545A">
      <w:pPr>
        <w:pStyle w:val="ListParagraph"/>
        <w:numPr>
          <w:ilvl w:val="0"/>
          <w:numId w:val="6"/>
        </w:numPr>
        <w:spacing w:before="0" w:after="0"/>
      </w:pPr>
      <w:r>
        <w:lastRenderedPageBreak/>
        <w:t>A new layout window will open. You can use your mouse to scroll in and out of the page.</w:t>
      </w:r>
    </w:p>
    <w:p w14:paraId="30C3A86B" w14:textId="50109FF3" w:rsidR="00B7545A" w:rsidRDefault="004A6AB1" w:rsidP="00B7545A">
      <w:pPr>
        <w:spacing w:before="0"/>
        <w:jc w:val="center"/>
      </w:pPr>
      <w:r>
        <w:rPr>
          <w:noProof/>
        </w:rPr>
        <w:drawing>
          <wp:inline distT="0" distB="0" distL="0" distR="0" wp14:anchorId="648986DC" wp14:editId="1897B355">
            <wp:extent cx="4319891" cy="2607626"/>
            <wp:effectExtent l="38100" t="38100" r="36830" b="34290"/>
            <wp:docPr id="1298094319" name="Picture 4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094319" name="Picture 44" descr="Graphical user interface, application, Word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0433" cy="2620026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549E39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FD74C02" w14:textId="756F40B0" w:rsidR="00C434FB" w:rsidRDefault="00C434FB" w:rsidP="00567043">
      <w:pPr>
        <w:pStyle w:val="ListParagraph"/>
        <w:numPr>
          <w:ilvl w:val="0"/>
          <w:numId w:val="6"/>
        </w:numPr>
        <w:spacing w:before="0" w:after="0"/>
      </w:pPr>
      <w:r>
        <w:t xml:space="preserve">On the right side of the window, click on </w:t>
      </w:r>
      <w:r>
        <w:rPr>
          <w:b/>
          <w:bCs/>
        </w:rPr>
        <w:t xml:space="preserve">Item </w:t>
      </w:r>
      <w:r w:rsidR="00567043">
        <w:rPr>
          <w:b/>
          <w:bCs/>
        </w:rPr>
        <w:t>Properties</w:t>
      </w:r>
      <w:r>
        <w:t xml:space="preserve">. Then click on the </w:t>
      </w:r>
      <w:r>
        <w:rPr>
          <w:b/>
          <w:bCs/>
        </w:rPr>
        <w:t>layout page</w:t>
      </w:r>
      <w:r>
        <w:t>. Some options will appear to adjust the page.</w:t>
      </w:r>
    </w:p>
    <w:p w14:paraId="1B058531" w14:textId="628A5EF0" w:rsidR="00B7545A" w:rsidRDefault="00567043" w:rsidP="00567043">
      <w:pPr>
        <w:spacing w:before="0"/>
        <w:jc w:val="center"/>
      </w:pPr>
      <w:r>
        <w:rPr>
          <w:noProof/>
        </w:rPr>
        <w:drawing>
          <wp:inline distT="0" distB="0" distL="0" distR="0" wp14:anchorId="71690CFA" wp14:editId="420A1A17">
            <wp:extent cx="3511424" cy="1965798"/>
            <wp:effectExtent l="38100" t="38100" r="32385" b="41275"/>
            <wp:docPr id="429564145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564145" name="Picture 21" descr="Graphical user interface, applicatio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498" cy="1986553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549E39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B09D30D" w14:textId="63905666" w:rsidR="00C434FB" w:rsidRDefault="00C434FB" w:rsidP="00270BE5">
      <w:pPr>
        <w:pStyle w:val="ListParagraph"/>
        <w:numPr>
          <w:ilvl w:val="1"/>
          <w:numId w:val="6"/>
        </w:numPr>
        <w:spacing w:after="0"/>
      </w:pPr>
      <w:r>
        <w:t xml:space="preserve">You can adjust the </w:t>
      </w:r>
      <w:r>
        <w:rPr>
          <w:b/>
          <w:bCs/>
        </w:rPr>
        <w:t>Size</w:t>
      </w:r>
      <w:r>
        <w:t xml:space="preserve"> of the layout by selecting an option from the dropdown or creating a custom size. For now, I am going to choose </w:t>
      </w:r>
      <w:r>
        <w:rPr>
          <w:b/>
          <w:bCs/>
        </w:rPr>
        <w:t>letter</w:t>
      </w:r>
      <w:r>
        <w:t>.</w:t>
      </w:r>
    </w:p>
    <w:p w14:paraId="2857A76E" w14:textId="513C3D61" w:rsidR="00710917" w:rsidRDefault="004E5EDF" w:rsidP="00270BE5">
      <w:pPr>
        <w:spacing w:before="0"/>
        <w:jc w:val="center"/>
      </w:pPr>
      <w:r>
        <w:rPr>
          <w:noProof/>
        </w:rPr>
        <w:drawing>
          <wp:inline distT="0" distB="0" distL="0" distR="0" wp14:anchorId="0F0B9DC4" wp14:editId="0A45214E">
            <wp:extent cx="3301446" cy="1751789"/>
            <wp:effectExtent l="38100" t="38100" r="38735" b="39370"/>
            <wp:docPr id="1880107012" name="Picture 2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107012" name="Picture 22" descr="Graphical user interface&#10;&#10;Description automatically generated with medium confidenc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5747" cy="1764683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549E39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0955EB12" w14:textId="416B5526" w:rsidR="00C434FB" w:rsidRDefault="00C434FB" w:rsidP="00D57C1E">
      <w:pPr>
        <w:pStyle w:val="ListParagraph"/>
        <w:numPr>
          <w:ilvl w:val="1"/>
          <w:numId w:val="6"/>
        </w:numPr>
        <w:spacing w:after="0"/>
      </w:pPr>
      <w:r>
        <w:lastRenderedPageBreak/>
        <w:t xml:space="preserve">You can also change the </w:t>
      </w:r>
      <w:r>
        <w:rPr>
          <w:b/>
          <w:bCs/>
        </w:rPr>
        <w:t>orientation</w:t>
      </w:r>
      <w:r>
        <w:t xml:space="preserve"> of the page</w:t>
      </w:r>
      <w:r w:rsidR="00647D7A">
        <w:t>,</w:t>
      </w:r>
      <w:r>
        <w:t xml:space="preserve"> using the dropdown</w:t>
      </w:r>
      <w:r w:rsidR="00647D7A">
        <w:t xml:space="preserve">, to better suit the shape of your map. For now, I am going to leave it </w:t>
      </w:r>
      <w:r w:rsidR="00647D7A">
        <w:rPr>
          <w:b/>
          <w:bCs/>
        </w:rPr>
        <w:t>Landscape</w:t>
      </w:r>
      <w:r w:rsidR="00647D7A">
        <w:t>.</w:t>
      </w:r>
    </w:p>
    <w:p w14:paraId="6EB73FEF" w14:textId="592A54AE" w:rsidR="00B15A9F" w:rsidRDefault="00187E45" w:rsidP="00D57C1E">
      <w:pPr>
        <w:spacing w:before="0"/>
        <w:jc w:val="center"/>
      </w:pPr>
      <w:r>
        <w:rPr>
          <w:noProof/>
        </w:rPr>
        <w:drawing>
          <wp:inline distT="0" distB="0" distL="0" distR="0" wp14:anchorId="47FF6AFB" wp14:editId="372FDBA5">
            <wp:extent cx="2617551" cy="1262034"/>
            <wp:effectExtent l="38100" t="38100" r="36830" b="33655"/>
            <wp:docPr id="1117346240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46240" name="Picture 23" descr="Graphical user interface, applicatio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229" cy="1291772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549E39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9D52D3B" w14:textId="1C60A247" w:rsidR="00647D7A" w:rsidRDefault="00647D7A" w:rsidP="00E86A5E">
      <w:pPr>
        <w:pStyle w:val="ListParagraph"/>
        <w:numPr>
          <w:ilvl w:val="1"/>
          <w:numId w:val="6"/>
        </w:numPr>
        <w:spacing w:after="0"/>
      </w:pPr>
      <w:r>
        <w:t xml:space="preserve">Finally, if you want a different </w:t>
      </w:r>
      <w:r w:rsidRPr="00647D7A">
        <w:rPr>
          <w:b/>
          <w:bCs/>
        </w:rPr>
        <w:t>Background</w:t>
      </w:r>
      <w:r>
        <w:t xml:space="preserve"> color, you can click the drop down and change it. For this example, I am going to leave it </w:t>
      </w:r>
      <w:r>
        <w:rPr>
          <w:b/>
          <w:bCs/>
        </w:rPr>
        <w:t>white</w:t>
      </w:r>
      <w:r>
        <w:t xml:space="preserve">. </w:t>
      </w:r>
    </w:p>
    <w:p w14:paraId="10F98FFC" w14:textId="333E80C9" w:rsidR="00D57C1E" w:rsidRDefault="00E86A5E" w:rsidP="00E86A5E">
      <w:pPr>
        <w:spacing w:before="0"/>
        <w:jc w:val="center"/>
      </w:pPr>
      <w:r>
        <w:rPr>
          <w:noProof/>
        </w:rPr>
        <w:drawing>
          <wp:inline distT="0" distB="0" distL="0" distR="0" wp14:anchorId="7FDF76E8" wp14:editId="7B1B549D">
            <wp:extent cx="1703151" cy="2263682"/>
            <wp:effectExtent l="38100" t="38100" r="36830" b="35560"/>
            <wp:docPr id="957830836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830836" name="Picture 24" descr="Graphical user interface, applicati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7319" cy="2282513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549E39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6B28055E" w14:textId="455E3078" w:rsidR="00647D7A" w:rsidRDefault="00647D7A" w:rsidP="00E814A6">
      <w:pPr>
        <w:pStyle w:val="ListParagraph"/>
        <w:numPr>
          <w:ilvl w:val="0"/>
          <w:numId w:val="6"/>
        </w:numPr>
        <w:spacing w:after="0"/>
      </w:pPr>
      <w:r>
        <w:t xml:space="preserve">Next, let’s add some </w:t>
      </w:r>
      <w:r w:rsidRPr="00647D7A">
        <w:rPr>
          <w:b/>
          <w:bCs/>
        </w:rPr>
        <w:t>guides</w:t>
      </w:r>
      <w:r>
        <w:t xml:space="preserve"> so that the map will be even on our page. Guides are lines that we can set up at different parts of the page to help us </w:t>
      </w:r>
      <w:r w:rsidRPr="00647D7A">
        <w:rPr>
          <w:b/>
          <w:bCs/>
        </w:rPr>
        <w:t>align</w:t>
      </w:r>
      <w:r>
        <w:t xml:space="preserve"> items. The lines will show up on the layout, but </w:t>
      </w:r>
      <w:r w:rsidRPr="00647D7A">
        <w:rPr>
          <w:b/>
          <w:bCs/>
        </w:rPr>
        <w:t>will not be visible</w:t>
      </w:r>
      <w:r>
        <w:t xml:space="preserve"> when you export it. Select the </w:t>
      </w:r>
      <w:r>
        <w:rPr>
          <w:b/>
          <w:bCs/>
        </w:rPr>
        <w:t>Guides</w:t>
      </w:r>
      <w:r>
        <w:t xml:space="preserve"> tab. Use the </w:t>
      </w:r>
      <w:r>
        <w:rPr>
          <w:b/>
          <w:bCs/>
        </w:rPr>
        <w:t>green plus</w:t>
      </w:r>
      <w:r>
        <w:t xml:space="preserve"> icon to add different guides to the page, either horizontally or vertically.</w:t>
      </w:r>
    </w:p>
    <w:p w14:paraId="4C3B8AC4" w14:textId="462B5210" w:rsidR="00497F01" w:rsidRDefault="00497F01" w:rsidP="00E814A6">
      <w:pPr>
        <w:spacing w:before="0"/>
        <w:jc w:val="center"/>
      </w:pPr>
      <w:r>
        <w:rPr>
          <w:noProof/>
        </w:rPr>
        <w:drawing>
          <wp:inline distT="0" distB="0" distL="0" distR="0" wp14:anchorId="06F8011D" wp14:editId="0FF7F99E">
            <wp:extent cx="2306266" cy="2107753"/>
            <wp:effectExtent l="38100" t="38100" r="43815" b="38735"/>
            <wp:docPr id="76165787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657875" name="Picture 25" descr="Graphical user interface, application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3061" cy="2123103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549E39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E7B4B26" w14:textId="2C2D0E55" w:rsidR="00647D7A" w:rsidRPr="00763C96" w:rsidRDefault="00647D7A" w:rsidP="002F7195">
      <w:pPr>
        <w:pStyle w:val="ListParagraph"/>
        <w:numPr>
          <w:ilvl w:val="1"/>
          <w:numId w:val="6"/>
        </w:numPr>
        <w:spacing w:after="0"/>
      </w:pPr>
      <w:r>
        <w:lastRenderedPageBreak/>
        <w:t xml:space="preserve">Once you add a guide, you can change the </w:t>
      </w:r>
      <w:r w:rsidRPr="00647D7A">
        <w:rPr>
          <w:b/>
          <w:bCs/>
        </w:rPr>
        <w:t>length</w:t>
      </w:r>
      <w:r>
        <w:t xml:space="preserve">, by typing in a number, and </w:t>
      </w:r>
      <w:r w:rsidRPr="00647D7A">
        <w:rPr>
          <w:b/>
          <w:bCs/>
        </w:rPr>
        <w:t>unit</w:t>
      </w:r>
      <w:r w:rsidRPr="00647D7A">
        <w:t>, using the dropdown</w:t>
      </w:r>
      <w:r>
        <w:t xml:space="preserve">. For this project, I am going to add lines to create a </w:t>
      </w:r>
      <w:r w:rsidRPr="00647D7A">
        <w:rPr>
          <w:b/>
          <w:bCs/>
        </w:rPr>
        <w:t>one-inch</w:t>
      </w:r>
      <w:r>
        <w:t xml:space="preserve"> margin on all sides of the page. Because I am using a letter size layout, the margins I inputted are </w:t>
      </w:r>
      <w:r w:rsidRPr="00647D7A">
        <w:rPr>
          <w:b/>
          <w:bCs/>
        </w:rPr>
        <w:t>horizontal at 1 and 7.5 inches</w:t>
      </w:r>
      <w:r>
        <w:rPr>
          <w:b/>
          <w:bCs/>
        </w:rPr>
        <w:t xml:space="preserve"> </w:t>
      </w:r>
      <w:r w:rsidRPr="00647D7A">
        <w:rPr>
          <w:b/>
          <w:bCs/>
        </w:rPr>
        <w:t xml:space="preserve">and vertical at 1 and 10 inches. </w:t>
      </w:r>
    </w:p>
    <w:p w14:paraId="3D9F1EA7" w14:textId="7D6BEF23" w:rsidR="00763C96" w:rsidRPr="00647D7A" w:rsidRDefault="0016486E" w:rsidP="002F7195">
      <w:pPr>
        <w:spacing w:before="0"/>
        <w:jc w:val="center"/>
      </w:pPr>
      <w:r>
        <w:rPr>
          <w:noProof/>
        </w:rPr>
        <w:drawing>
          <wp:inline distT="0" distB="0" distL="0" distR="0" wp14:anchorId="30C21690" wp14:editId="73EAA2CD">
            <wp:extent cx="4816002" cy="2580369"/>
            <wp:effectExtent l="38100" t="38100" r="35560" b="36195"/>
            <wp:docPr id="1811349186" name="Picture 2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349186" name="Picture 26" descr="Graphical user interface, application, Word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365" cy="2587529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549E39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0578F98" w14:textId="23D86756" w:rsidR="00647D7A" w:rsidRDefault="00647D7A" w:rsidP="006B0EE4">
      <w:pPr>
        <w:pStyle w:val="ListParagraph"/>
        <w:numPr>
          <w:ilvl w:val="0"/>
          <w:numId w:val="6"/>
        </w:numPr>
        <w:spacing w:after="0"/>
      </w:pPr>
      <w:r>
        <w:t xml:space="preserve">Now that our page is set up, let’s add our map. On the left side of the window, </w:t>
      </w:r>
      <w:r w:rsidR="00763C96">
        <w:t>select</w:t>
      </w:r>
      <w:r>
        <w:t xml:space="preserve"> the </w:t>
      </w:r>
      <w:r>
        <w:rPr>
          <w:b/>
          <w:bCs/>
        </w:rPr>
        <w:t>Add Map</w:t>
      </w:r>
      <w:r>
        <w:t xml:space="preserve"> button. Then </w:t>
      </w:r>
      <w:r w:rsidRPr="00647D7A">
        <w:rPr>
          <w:b/>
          <w:bCs/>
        </w:rPr>
        <w:t>click and drag</w:t>
      </w:r>
      <w:r>
        <w:t xml:space="preserve"> to add the map to the layout. You can use the </w:t>
      </w:r>
      <w:r w:rsidRPr="00647D7A">
        <w:rPr>
          <w:b/>
          <w:bCs/>
        </w:rPr>
        <w:t>guides</w:t>
      </w:r>
      <w:r>
        <w:t xml:space="preserve"> you set to help center the map on the page. </w:t>
      </w:r>
    </w:p>
    <w:p w14:paraId="753A5840" w14:textId="7DB871F1" w:rsidR="007304CA" w:rsidRDefault="006B0EE4" w:rsidP="006B0EE4">
      <w:pPr>
        <w:spacing w:before="0"/>
        <w:jc w:val="center"/>
      </w:pPr>
      <w:r>
        <w:rPr>
          <w:noProof/>
        </w:rPr>
        <w:drawing>
          <wp:inline distT="0" distB="0" distL="0" distR="0" wp14:anchorId="27F81C5E" wp14:editId="285BD821">
            <wp:extent cx="4816002" cy="3494689"/>
            <wp:effectExtent l="38100" t="38100" r="35560" b="36195"/>
            <wp:docPr id="257707069" name="Picture 27" descr="A picture containing text, screenshot, picture frame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7069" name="Picture 27" descr="A picture containing text, screenshot, picture frame, display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2810" cy="3499629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549E39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021B16E9" w14:textId="78EED6DA" w:rsidR="003F0CE6" w:rsidRDefault="003F0CE6" w:rsidP="00EC1515">
      <w:pPr>
        <w:pStyle w:val="ListParagraph"/>
        <w:numPr>
          <w:ilvl w:val="0"/>
          <w:numId w:val="6"/>
        </w:numPr>
        <w:spacing w:after="0"/>
      </w:pPr>
      <w:r>
        <w:lastRenderedPageBreak/>
        <w:t xml:space="preserve">Once the map is on the page, select the </w:t>
      </w:r>
      <w:r>
        <w:rPr>
          <w:b/>
          <w:bCs/>
        </w:rPr>
        <w:t>Move item content</w:t>
      </w:r>
      <w:r>
        <w:t xml:space="preserve"> button. This will allow you to </w:t>
      </w:r>
      <w:r w:rsidRPr="003F0CE6">
        <w:rPr>
          <w:b/>
          <w:bCs/>
        </w:rPr>
        <w:t>click and drag</w:t>
      </w:r>
      <w:r>
        <w:t xml:space="preserve"> the map around, as well as use your map to </w:t>
      </w:r>
      <w:r w:rsidRPr="003F0CE6">
        <w:rPr>
          <w:b/>
          <w:bCs/>
        </w:rPr>
        <w:t>zoom</w:t>
      </w:r>
      <w:r>
        <w:t xml:space="preserve"> in or out. When you are satisfied with how it looks, click the Move item content button </w:t>
      </w:r>
      <w:r w:rsidRPr="003F0CE6">
        <w:rPr>
          <w:b/>
          <w:bCs/>
        </w:rPr>
        <w:t>off</w:t>
      </w:r>
      <w:r>
        <w:t xml:space="preserve">. </w:t>
      </w:r>
    </w:p>
    <w:p w14:paraId="7742E2D9" w14:textId="46E92D1A" w:rsidR="006B0EE4" w:rsidRDefault="00484158" w:rsidP="00EC1515">
      <w:pPr>
        <w:spacing w:before="0"/>
        <w:jc w:val="center"/>
      </w:pPr>
      <w:r>
        <w:rPr>
          <w:noProof/>
        </w:rPr>
        <w:drawing>
          <wp:inline distT="0" distB="0" distL="0" distR="0" wp14:anchorId="7A7418CE" wp14:editId="0AF26421">
            <wp:extent cx="5444381" cy="3677865"/>
            <wp:effectExtent l="38100" t="38100" r="42545" b="43815"/>
            <wp:docPr id="511307197" name="Picture 2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07197" name="Picture 28" descr="Graphical user interface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8741" cy="3707832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549E39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3B31E90" w14:textId="0DB3A75B" w:rsidR="003F0CE6" w:rsidRDefault="003F0CE6" w:rsidP="002F67E1">
      <w:pPr>
        <w:pStyle w:val="ListParagraph"/>
        <w:numPr>
          <w:ilvl w:val="1"/>
          <w:numId w:val="6"/>
        </w:numPr>
        <w:spacing w:after="0"/>
      </w:pPr>
      <w:r>
        <w:t>Sometimes it is difficult to adjust the map exactly how you like it in the layout. A</w:t>
      </w:r>
      <w:r w:rsidR="003679AB">
        <w:t>s an a</w:t>
      </w:r>
      <w:r>
        <w:t>lternative</w:t>
      </w:r>
      <w:r w:rsidR="003679AB">
        <w:t xml:space="preserve"> </w:t>
      </w:r>
      <w:r>
        <w:t xml:space="preserve">to using the Move item content tool, you can start by just adjusting your map in the </w:t>
      </w:r>
      <w:r>
        <w:rPr>
          <w:b/>
          <w:bCs/>
        </w:rPr>
        <w:t>main QGIS project</w:t>
      </w:r>
      <w:r>
        <w:t xml:space="preserve"> (not the layout). Once you like how it looks, go back to the layout, select the map you inserted, and select </w:t>
      </w:r>
      <w:r w:rsidRPr="003F0CE6">
        <w:rPr>
          <w:b/>
          <w:bCs/>
        </w:rPr>
        <w:t>item properties</w:t>
      </w:r>
      <w:r>
        <w:t xml:space="preserve">. Then, select the first icon with the </w:t>
      </w:r>
      <w:r w:rsidRPr="003F0CE6">
        <w:rPr>
          <w:b/>
          <w:bCs/>
        </w:rPr>
        <w:t>orange arrow</w:t>
      </w:r>
      <w:r>
        <w:t xml:space="preserve"> at the top. This tool will </w:t>
      </w:r>
      <w:r>
        <w:rPr>
          <w:b/>
          <w:bCs/>
        </w:rPr>
        <w:t>Set the Map Extent to Match Main Canvas Extent</w:t>
      </w:r>
      <w:r>
        <w:t xml:space="preserve">. The map in your layout will now look like the map in your project canvas. </w:t>
      </w:r>
    </w:p>
    <w:p w14:paraId="600868E6" w14:textId="509F86F8" w:rsidR="00EC1515" w:rsidRDefault="001E2D50" w:rsidP="002F67E1">
      <w:pPr>
        <w:spacing w:before="0"/>
        <w:jc w:val="center"/>
      </w:pPr>
      <w:r>
        <w:rPr>
          <w:noProof/>
        </w:rPr>
        <w:drawing>
          <wp:inline distT="0" distB="0" distL="0" distR="0" wp14:anchorId="1309BEAC" wp14:editId="1C69F77B">
            <wp:extent cx="4261526" cy="1640688"/>
            <wp:effectExtent l="38100" t="38100" r="31115" b="36195"/>
            <wp:docPr id="206375197" name="Picture 29" descr="Graphical user interface, text, application, chat or text messag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75197" name="Picture 29" descr="Graphical user interface, text, application, chat or text message, email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8393" cy="1643332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549E39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DAB8B33" w14:textId="666C4E3D" w:rsidR="003F0CE6" w:rsidRDefault="003F0CE6" w:rsidP="00D63F2B">
      <w:pPr>
        <w:pStyle w:val="ListParagraph"/>
        <w:numPr>
          <w:ilvl w:val="0"/>
          <w:numId w:val="6"/>
        </w:numPr>
        <w:spacing w:after="0"/>
      </w:pPr>
      <w:r>
        <w:lastRenderedPageBreak/>
        <w:t xml:space="preserve">Now, let’s add a title to our map. On the left tool bar, select the </w:t>
      </w:r>
      <w:r>
        <w:rPr>
          <w:b/>
          <w:bCs/>
        </w:rPr>
        <w:t>Add Label</w:t>
      </w:r>
      <w:r>
        <w:t xml:space="preserve"> button that looks like a text box. </w:t>
      </w:r>
      <w:r w:rsidRPr="003F0CE6">
        <w:rPr>
          <w:b/>
          <w:bCs/>
        </w:rPr>
        <w:t>Click and drag</w:t>
      </w:r>
      <w:r>
        <w:t xml:space="preserve"> the box wherever you would like your title to go. </w:t>
      </w:r>
    </w:p>
    <w:p w14:paraId="79F2A211" w14:textId="5750932A" w:rsidR="00D63F2B" w:rsidRDefault="00D63F2B" w:rsidP="00D63F2B">
      <w:pPr>
        <w:spacing w:before="0"/>
        <w:jc w:val="center"/>
      </w:pPr>
      <w:r>
        <w:rPr>
          <w:noProof/>
        </w:rPr>
        <w:drawing>
          <wp:inline distT="0" distB="0" distL="0" distR="0" wp14:anchorId="492A9803" wp14:editId="3366D47C">
            <wp:extent cx="5195814" cy="1849065"/>
            <wp:effectExtent l="38100" t="38100" r="36830" b="43815"/>
            <wp:docPr id="1231769316" name="Picture 3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769316" name="Picture 30" descr="A picture containing graphical user interface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7609" cy="1863939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549E39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A76DD7D" w14:textId="3DCE0D92" w:rsidR="003F0CE6" w:rsidRDefault="003F0CE6" w:rsidP="004D6E8E">
      <w:pPr>
        <w:pStyle w:val="ListParagraph"/>
        <w:numPr>
          <w:ilvl w:val="1"/>
          <w:numId w:val="6"/>
        </w:numPr>
        <w:spacing w:after="0"/>
      </w:pPr>
      <w:r>
        <w:t xml:space="preserve">Unlike many other software, you cannot click directly into the text box to change the text. Instead, select the text box, go to the </w:t>
      </w:r>
      <w:r w:rsidRPr="003F0CE6">
        <w:rPr>
          <w:b/>
          <w:bCs/>
        </w:rPr>
        <w:t>Item Properties</w:t>
      </w:r>
      <w:r>
        <w:t xml:space="preserve"> tab, and under </w:t>
      </w:r>
      <w:r>
        <w:rPr>
          <w:b/>
          <w:bCs/>
        </w:rPr>
        <w:t>Main Properties</w:t>
      </w:r>
      <w:r>
        <w:t xml:space="preserve">, use the text box there to type whatever you would like the title of your map to be. </w:t>
      </w:r>
    </w:p>
    <w:p w14:paraId="5265687E" w14:textId="6F159E5B" w:rsidR="00D63F2B" w:rsidRDefault="00104E4B" w:rsidP="004D6E8E">
      <w:pPr>
        <w:spacing w:before="0"/>
        <w:jc w:val="center"/>
      </w:pPr>
      <w:r>
        <w:rPr>
          <w:noProof/>
        </w:rPr>
        <w:drawing>
          <wp:inline distT="0" distB="0" distL="0" distR="0" wp14:anchorId="2B6906DD" wp14:editId="49A12D80">
            <wp:extent cx="3724723" cy="3327670"/>
            <wp:effectExtent l="38100" t="38100" r="34925" b="38100"/>
            <wp:docPr id="1467623325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623325" name="Picture 31" descr="Graphical user interface, application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049" cy="3355656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549E39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66D46E5" w14:textId="77777777" w:rsidR="00F55E12" w:rsidRDefault="00F55E12">
      <w:r>
        <w:br w:type="page"/>
      </w:r>
    </w:p>
    <w:p w14:paraId="3549473E" w14:textId="475B58DF" w:rsidR="00993C47" w:rsidRDefault="00993C47" w:rsidP="00DD6297">
      <w:pPr>
        <w:pStyle w:val="ListParagraph"/>
        <w:numPr>
          <w:ilvl w:val="1"/>
          <w:numId w:val="6"/>
        </w:numPr>
        <w:spacing w:after="0"/>
      </w:pPr>
      <w:r>
        <w:lastRenderedPageBreak/>
        <w:t xml:space="preserve">Then, scroll down to where it says </w:t>
      </w:r>
      <w:r>
        <w:rPr>
          <w:b/>
          <w:bCs/>
        </w:rPr>
        <w:t>Font</w:t>
      </w:r>
      <w:r>
        <w:t xml:space="preserve"> and click on it to open the font settings. Here you can change the </w:t>
      </w:r>
      <w:r w:rsidRPr="00993C47">
        <w:rPr>
          <w:b/>
          <w:bCs/>
        </w:rPr>
        <w:t>text font, style, size, and color</w:t>
      </w:r>
      <w:r>
        <w:t xml:space="preserve">. For my title I am going to make it Arial font, Bold, size 30 points, and gray. Once this is set, click the </w:t>
      </w:r>
      <w:r w:rsidRPr="005E5AAD">
        <w:rPr>
          <w:b/>
          <w:bCs/>
        </w:rPr>
        <w:t>blue arrow</w:t>
      </w:r>
      <w:r>
        <w:t xml:space="preserve"> to go back to the Main Properties.</w:t>
      </w:r>
    </w:p>
    <w:p w14:paraId="581176F0" w14:textId="3852B5D9" w:rsidR="004D6E8E" w:rsidRDefault="00DD6297" w:rsidP="00F55E12">
      <w:pPr>
        <w:spacing w:before="0" w:after="0"/>
        <w:jc w:val="center"/>
      </w:pPr>
      <w:r>
        <w:rPr>
          <w:noProof/>
        </w:rPr>
        <w:drawing>
          <wp:inline distT="0" distB="0" distL="0" distR="0" wp14:anchorId="581705F8" wp14:editId="143C5B77">
            <wp:extent cx="3445949" cy="954121"/>
            <wp:effectExtent l="38100" t="38100" r="34290" b="36830"/>
            <wp:docPr id="1434209632" name="Picture 32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209632" name="Picture 32" descr="Graphical user interface, application&#10;&#10;Description automatically generated with medium confidenc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341" cy="972504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549E39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7EAF255" w14:textId="2D834B47" w:rsidR="00DD6297" w:rsidRDefault="00DD6297" w:rsidP="00F55E12">
      <w:pPr>
        <w:spacing w:before="0"/>
        <w:jc w:val="center"/>
      </w:pPr>
      <w:r>
        <w:rPr>
          <w:noProof/>
        </w:rPr>
        <w:drawing>
          <wp:inline distT="0" distB="0" distL="0" distR="0" wp14:anchorId="20EBB764" wp14:editId="10C406C5">
            <wp:extent cx="3405491" cy="3146741"/>
            <wp:effectExtent l="38100" t="38100" r="36830" b="41275"/>
            <wp:docPr id="1952166962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166962" name="Picture 33" descr="Graphical user interface, text, application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2052" cy="3171284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549E39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68B12FF7" w14:textId="518BC108" w:rsidR="00993C47" w:rsidRDefault="00993C47" w:rsidP="008C6B1A">
      <w:pPr>
        <w:pStyle w:val="ListParagraph"/>
        <w:numPr>
          <w:ilvl w:val="1"/>
          <w:numId w:val="6"/>
        </w:numPr>
        <w:spacing w:after="0"/>
      </w:pPr>
      <w:r>
        <w:t xml:space="preserve">Scroll down to where it says </w:t>
      </w:r>
      <w:r>
        <w:rPr>
          <w:b/>
          <w:bCs/>
        </w:rPr>
        <w:t>Appearance</w:t>
      </w:r>
      <w:r>
        <w:t xml:space="preserve">. Here you can adjust the alignment. I am going to select </w:t>
      </w:r>
      <w:r>
        <w:rPr>
          <w:b/>
          <w:bCs/>
        </w:rPr>
        <w:t>Center</w:t>
      </w:r>
      <w:r>
        <w:t xml:space="preserve"> for the Horizontal alignment and </w:t>
      </w:r>
      <w:r>
        <w:rPr>
          <w:b/>
          <w:bCs/>
        </w:rPr>
        <w:t>Middle</w:t>
      </w:r>
      <w:r>
        <w:t xml:space="preserve"> for the Vertical alignment. </w:t>
      </w:r>
    </w:p>
    <w:p w14:paraId="4F0EFA2A" w14:textId="73366243" w:rsidR="006D07EF" w:rsidRDefault="00586ACA" w:rsidP="008C6B1A">
      <w:pPr>
        <w:spacing w:before="0"/>
        <w:jc w:val="center"/>
      </w:pPr>
      <w:r>
        <w:rPr>
          <w:noProof/>
        </w:rPr>
        <w:drawing>
          <wp:inline distT="0" distB="0" distL="0" distR="0" wp14:anchorId="08648766" wp14:editId="428EF714">
            <wp:extent cx="3807036" cy="1265407"/>
            <wp:effectExtent l="38100" t="38100" r="41275" b="43180"/>
            <wp:docPr id="308871174" name="Picture 34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871174" name="Picture 34" descr="Graphical user interface, application, chat or text message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1462" cy="1286821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549E39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F8A19AA" w14:textId="77777777" w:rsidR="00F55E12" w:rsidRDefault="00F55E12">
      <w:r>
        <w:br w:type="page"/>
      </w:r>
    </w:p>
    <w:p w14:paraId="37EFF9CF" w14:textId="01A98619" w:rsidR="00993C47" w:rsidRDefault="00993C47" w:rsidP="00D7239A">
      <w:pPr>
        <w:pStyle w:val="ListParagraph"/>
        <w:numPr>
          <w:ilvl w:val="0"/>
          <w:numId w:val="6"/>
        </w:numPr>
        <w:spacing w:before="0"/>
      </w:pPr>
      <w:r>
        <w:lastRenderedPageBreak/>
        <w:t xml:space="preserve">Next, let’s add a legend. Select the </w:t>
      </w:r>
      <w:r>
        <w:rPr>
          <w:b/>
          <w:bCs/>
        </w:rPr>
        <w:t>Add Legend</w:t>
      </w:r>
      <w:r>
        <w:t xml:space="preserve"> tool from the left toolbar and click and drag to put the legend onto your layout. Then, we can make it</w:t>
      </w:r>
      <w:r w:rsidR="008C6B1A">
        <w:t xml:space="preserve"> look</w:t>
      </w:r>
      <w:r>
        <w:t xml:space="preserve"> nicer.</w:t>
      </w:r>
    </w:p>
    <w:p w14:paraId="58923AFC" w14:textId="7587075D" w:rsidR="008C6B1A" w:rsidRDefault="00B26105" w:rsidP="00D7239A">
      <w:pPr>
        <w:spacing w:after="0"/>
        <w:jc w:val="center"/>
      </w:pPr>
      <w:r>
        <w:rPr>
          <w:noProof/>
        </w:rPr>
        <w:drawing>
          <wp:inline distT="0" distB="0" distL="0" distR="0" wp14:anchorId="58326FBF" wp14:editId="2F177EC3">
            <wp:extent cx="5727970" cy="3916561"/>
            <wp:effectExtent l="38100" t="38100" r="38100" b="33655"/>
            <wp:docPr id="1202749163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749163" name="Picture 45" descr="Graphical user interface, application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4186" cy="3961837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549E39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0B0D2FF" w14:textId="132E8690" w:rsidR="00993C47" w:rsidRDefault="00993C47" w:rsidP="009F1223">
      <w:pPr>
        <w:pStyle w:val="ListParagraph"/>
        <w:numPr>
          <w:ilvl w:val="1"/>
          <w:numId w:val="6"/>
        </w:numPr>
        <w:spacing w:after="0"/>
      </w:pPr>
      <w:r>
        <w:t xml:space="preserve">The name of the raster does not really make sense for </w:t>
      </w:r>
      <w:r w:rsidR="00036AD1">
        <w:t>viewers</w:t>
      </w:r>
      <w:r>
        <w:t xml:space="preserve">. To fix this, go back to the QGIS project, and under the </w:t>
      </w:r>
      <w:r>
        <w:rPr>
          <w:b/>
          <w:bCs/>
        </w:rPr>
        <w:t>Layers</w:t>
      </w:r>
      <w:r>
        <w:t xml:space="preserve"> pane, right click on the raster layer and select </w:t>
      </w:r>
      <w:r>
        <w:rPr>
          <w:b/>
          <w:bCs/>
        </w:rPr>
        <w:t>Rename</w:t>
      </w:r>
      <w:r>
        <w:t xml:space="preserve">. </w:t>
      </w:r>
      <w:r w:rsidR="00036AD1">
        <w:t xml:space="preserve">Now, name the layer whatever you would like it to appear in the legend. For example, I am naming mine </w:t>
      </w:r>
      <w:r w:rsidR="00036AD1" w:rsidRPr="00036AD1">
        <w:rPr>
          <w:b/>
          <w:bCs/>
        </w:rPr>
        <w:t>Degrees Celsius</w:t>
      </w:r>
      <w:r w:rsidR="00036AD1">
        <w:t xml:space="preserve">. When you go back to the layout, it may take a minute for the new name to update. </w:t>
      </w:r>
    </w:p>
    <w:p w14:paraId="71DA1E51" w14:textId="49A7D870" w:rsidR="00D7239A" w:rsidRDefault="00CD0151" w:rsidP="009F1223">
      <w:pPr>
        <w:spacing w:before="0"/>
        <w:jc w:val="center"/>
      </w:pPr>
      <w:r>
        <w:rPr>
          <w:noProof/>
        </w:rPr>
        <w:drawing>
          <wp:inline distT="0" distB="0" distL="0" distR="0" wp14:anchorId="47272158" wp14:editId="149E6031">
            <wp:extent cx="4426896" cy="1720152"/>
            <wp:effectExtent l="38100" t="38100" r="31115" b="33020"/>
            <wp:docPr id="1864876420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876420" name="Picture 46" descr="Graphical user interface, application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6633" cy="1770564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549E39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D786706" w14:textId="77777777" w:rsidR="00D2241B" w:rsidRDefault="00036AD1" w:rsidP="00D2241B">
      <w:pPr>
        <w:pStyle w:val="ListParagraph"/>
        <w:numPr>
          <w:ilvl w:val="1"/>
          <w:numId w:val="6"/>
        </w:numPr>
        <w:spacing w:after="0"/>
      </w:pPr>
      <w:r>
        <w:lastRenderedPageBreak/>
        <w:t xml:space="preserve">I also do not want </w:t>
      </w:r>
      <w:r>
        <w:rPr>
          <w:b/>
          <w:bCs/>
        </w:rPr>
        <w:t>Band 1 (Gray)</w:t>
      </w:r>
      <w:r>
        <w:t xml:space="preserve"> and </w:t>
      </w:r>
      <w:r>
        <w:rPr>
          <w:b/>
          <w:bCs/>
        </w:rPr>
        <w:t>Google Satellite</w:t>
      </w:r>
      <w:r>
        <w:t xml:space="preserve"> in my legend. To fix this, select the legend in the layout window and go to the Item Properties pane. Scroll down to where it sats </w:t>
      </w:r>
      <w:r>
        <w:rPr>
          <w:b/>
          <w:bCs/>
        </w:rPr>
        <w:t>Legend Items</w:t>
      </w:r>
      <w:r>
        <w:t xml:space="preserve">. Click the box that says </w:t>
      </w:r>
      <w:r>
        <w:rPr>
          <w:b/>
          <w:bCs/>
        </w:rPr>
        <w:t>Auto update</w:t>
      </w:r>
      <w:r>
        <w:t xml:space="preserve"> off.</w:t>
      </w:r>
    </w:p>
    <w:p w14:paraId="32439BD9" w14:textId="1F7A1D2F" w:rsidR="00DD0096" w:rsidRDefault="00D2241B" w:rsidP="00D2241B">
      <w:pPr>
        <w:spacing w:before="0"/>
        <w:jc w:val="center"/>
      </w:pPr>
      <w:r>
        <w:rPr>
          <w:noProof/>
        </w:rPr>
        <w:drawing>
          <wp:inline distT="0" distB="0" distL="0" distR="0" wp14:anchorId="286D5765" wp14:editId="1DAA7356">
            <wp:extent cx="2500819" cy="1429039"/>
            <wp:effectExtent l="38100" t="38100" r="39370" b="44450"/>
            <wp:docPr id="1777532841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532841" name="Picture 47" descr="Graphical user interface, application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5116" cy="1442923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549E39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4680A52" w14:textId="5EF7F585" w:rsidR="00036AD1" w:rsidRDefault="00036AD1" w:rsidP="001278BF">
      <w:pPr>
        <w:pStyle w:val="ListParagraph"/>
        <w:numPr>
          <w:ilvl w:val="2"/>
          <w:numId w:val="6"/>
        </w:numPr>
        <w:spacing w:after="0"/>
      </w:pPr>
      <w:r>
        <w:t xml:space="preserve">Now, you can </w:t>
      </w:r>
      <w:r w:rsidRPr="00036AD1">
        <w:rPr>
          <w:b/>
          <w:bCs/>
        </w:rPr>
        <w:t>select</w:t>
      </w:r>
      <w:r>
        <w:t xml:space="preserve"> the parts of the legend that you want to remove and select the </w:t>
      </w:r>
      <w:r w:rsidRPr="00036AD1">
        <w:rPr>
          <w:b/>
          <w:bCs/>
        </w:rPr>
        <w:t>red minus</w:t>
      </w:r>
      <w:r>
        <w:t xml:space="preserve"> button to remove them. </w:t>
      </w:r>
    </w:p>
    <w:p w14:paraId="607581C6" w14:textId="26097A93" w:rsidR="00D2241B" w:rsidRDefault="00987999" w:rsidP="001278BF">
      <w:pPr>
        <w:spacing w:before="0"/>
        <w:jc w:val="center"/>
      </w:pPr>
      <w:r>
        <w:rPr>
          <w:noProof/>
        </w:rPr>
        <w:drawing>
          <wp:inline distT="0" distB="0" distL="0" distR="0" wp14:anchorId="54B030C5" wp14:editId="5C2F4D04">
            <wp:extent cx="2019918" cy="2092257"/>
            <wp:effectExtent l="38100" t="38100" r="38100" b="41910"/>
            <wp:docPr id="1042929591" name="Picture 4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929591" name="Picture 48" descr="Chart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3468" cy="2106292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549E39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9F0EB66" w14:textId="77777777" w:rsidR="001F20AC" w:rsidRDefault="00036AD1" w:rsidP="00036AD1">
      <w:pPr>
        <w:pStyle w:val="ListParagraph"/>
        <w:numPr>
          <w:ilvl w:val="1"/>
          <w:numId w:val="6"/>
        </w:numPr>
      </w:pPr>
      <w:r>
        <w:t xml:space="preserve">Next, lets adjust the legend text. In the Item Properties pane, select the </w:t>
      </w:r>
      <w:r>
        <w:rPr>
          <w:b/>
          <w:bCs/>
        </w:rPr>
        <w:t>Fonts and Text Formatting Dropdown</w:t>
      </w:r>
      <w:r>
        <w:t xml:space="preserve">. Then, under </w:t>
      </w:r>
      <w:r>
        <w:rPr>
          <w:b/>
          <w:bCs/>
        </w:rPr>
        <w:t>Subgroup Headings</w:t>
      </w:r>
      <w:r>
        <w:t xml:space="preserve"> select where it says </w:t>
      </w:r>
      <w:r>
        <w:rPr>
          <w:b/>
          <w:bCs/>
        </w:rPr>
        <w:t>Subgroup font</w:t>
      </w:r>
      <w:r w:rsidR="001F20AC">
        <w:t>.</w:t>
      </w:r>
    </w:p>
    <w:p w14:paraId="090F9883" w14:textId="5748A1BE" w:rsidR="001278BF" w:rsidRDefault="00063FCA" w:rsidP="000C6DBF">
      <w:pPr>
        <w:jc w:val="center"/>
      </w:pPr>
      <w:r>
        <w:rPr>
          <w:noProof/>
        </w:rPr>
        <w:drawing>
          <wp:inline distT="0" distB="0" distL="0" distR="0" wp14:anchorId="186A3273" wp14:editId="47352092">
            <wp:extent cx="1965609" cy="2019168"/>
            <wp:effectExtent l="38100" t="38100" r="41275" b="38735"/>
            <wp:docPr id="447779331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779331" name="Picture 49" descr="Graphical user interface, application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751" cy="2046023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549E39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FF6886C" w14:textId="27C855D0" w:rsidR="00036AD1" w:rsidRDefault="00036AD1" w:rsidP="000C6DBF">
      <w:pPr>
        <w:pStyle w:val="ListParagraph"/>
        <w:numPr>
          <w:ilvl w:val="2"/>
          <w:numId w:val="6"/>
        </w:numPr>
        <w:spacing w:after="0"/>
      </w:pPr>
      <w:r>
        <w:lastRenderedPageBreak/>
        <w:t xml:space="preserve">In the new Text Format section, you can adjust the </w:t>
      </w:r>
      <w:r w:rsidRPr="00993C47">
        <w:rPr>
          <w:b/>
          <w:bCs/>
        </w:rPr>
        <w:t>text font, style, size, and color</w:t>
      </w:r>
      <w:r>
        <w:t xml:space="preserve">. This will change the style of the raster layer name. I am going to set mine to Arial font, Bold, size 9 points, and gray. Then, click the </w:t>
      </w:r>
      <w:r w:rsidRPr="00036AD1">
        <w:rPr>
          <w:b/>
          <w:bCs/>
        </w:rPr>
        <w:t>blue arrow</w:t>
      </w:r>
      <w:r w:rsidRPr="00036AD1">
        <w:t xml:space="preserve"> to go back to the Fonts and Text Formatting section.</w:t>
      </w:r>
    </w:p>
    <w:p w14:paraId="638A8893" w14:textId="0CCC6581" w:rsidR="000C6DBF" w:rsidRDefault="000C6DBF" w:rsidP="000C6DBF">
      <w:pPr>
        <w:spacing w:before="0"/>
        <w:jc w:val="center"/>
      </w:pPr>
      <w:r>
        <w:rPr>
          <w:noProof/>
        </w:rPr>
        <w:drawing>
          <wp:inline distT="0" distB="0" distL="0" distR="0" wp14:anchorId="185EB572" wp14:editId="08459B81">
            <wp:extent cx="2423996" cy="1887977"/>
            <wp:effectExtent l="38100" t="38100" r="40005" b="42545"/>
            <wp:docPr id="1976153129" name="Picture 5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153129" name="Picture 50" descr="Graphical user interface, text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559" cy="1899320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549E39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0CB0BF76" w14:textId="35E8E374" w:rsidR="00036AD1" w:rsidRDefault="00036AD1" w:rsidP="00D96762">
      <w:pPr>
        <w:pStyle w:val="ListParagraph"/>
        <w:numPr>
          <w:ilvl w:val="2"/>
          <w:numId w:val="6"/>
        </w:numPr>
        <w:spacing w:after="0"/>
      </w:pPr>
      <w:r>
        <w:t xml:space="preserve">Also under </w:t>
      </w:r>
      <w:r>
        <w:rPr>
          <w:b/>
          <w:bCs/>
        </w:rPr>
        <w:t>Subgroup Headings</w:t>
      </w:r>
      <w:r>
        <w:t xml:space="preserve">, you can adjust the alignment using the dropdown. I am going to set mine to </w:t>
      </w:r>
      <w:r w:rsidRPr="00036AD1">
        <w:rPr>
          <w:b/>
          <w:bCs/>
        </w:rPr>
        <w:t>center</w:t>
      </w:r>
      <w:r>
        <w:t>.</w:t>
      </w:r>
    </w:p>
    <w:p w14:paraId="015D9A27" w14:textId="7994A277" w:rsidR="000C6DBF" w:rsidRDefault="006346DA" w:rsidP="00D96762">
      <w:pPr>
        <w:spacing w:before="0"/>
        <w:jc w:val="center"/>
      </w:pPr>
      <w:r>
        <w:rPr>
          <w:noProof/>
        </w:rPr>
        <w:drawing>
          <wp:inline distT="0" distB="0" distL="0" distR="0" wp14:anchorId="5629A2FE" wp14:editId="72EFFD53">
            <wp:extent cx="3230393" cy="1271735"/>
            <wp:effectExtent l="38100" t="38100" r="33655" b="36830"/>
            <wp:docPr id="1584034091" name="Picture 5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034091" name="Picture 51" descr="Graphical user interface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4433" cy="1285136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549E39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155C4E3" w14:textId="7ECE99D6" w:rsidR="00036AD1" w:rsidRDefault="00CC18BF" w:rsidP="00784C29">
      <w:pPr>
        <w:pStyle w:val="ListParagraph"/>
        <w:numPr>
          <w:ilvl w:val="1"/>
          <w:numId w:val="6"/>
        </w:numPr>
        <w:spacing w:after="0"/>
      </w:pPr>
      <w:r>
        <w:t xml:space="preserve">Now let’s change how the color ramp symbol looks, since I do not want it so squished. In the Item Properties pane, select the </w:t>
      </w:r>
      <w:r>
        <w:rPr>
          <w:b/>
          <w:bCs/>
        </w:rPr>
        <w:t>Symbol</w:t>
      </w:r>
      <w:r>
        <w:t xml:space="preserve"> dropdown. Here you can change the symbol width and height. I am going to set mine to </w:t>
      </w:r>
      <w:r w:rsidRPr="00CC18BF">
        <w:rPr>
          <w:b/>
          <w:bCs/>
        </w:rPr>
        <w:t>6mm wide and 26mm tall</w:t>
      </w:r>
      <w:r>
        <w:t xml:space="preserve">. I am also going to click off the </w:t>
      </w:r>
      <w:r>
        <w:rPr>
          <w:b/>
          <w:bCs/>
        </w:rPr>
        <w:t>Draw stroke for raster symbols</w:t>
      </w:r>
      <w:r>
        <w:t xml:space="preserve"> option because I do not want a box around my symbol.</w:t>
      </w:r>
    </w:p>
    <w:p w14:paraId="1CFAF99C" w14:textId="43BB0097" w:rsidR="00784C29" w:rsidRDefault="00784C29" w:rsidP="00784C29">
      <w:pPr>
        <w:spacing w:before="0"/>
        <w:jc w:val="center"/>
      </w:pPr>
      <w:r>
        <w:rPr>
          <w:noProof/>
        </w:rPr>
        <w:drawing>
          <wp:inline distT="0" distB="0" distL="0" distR="0" wp14:anchorId="78126B68" wp14:editId="54C24007">
            <wp:extent cx="3024744" cy="1673968"/>
            <wp:effectExtent l="38100" t="38100" r="36195" b="40640"/>
            <wp:docPr id="1547836133" name="Picture 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36133" name="Picture 52" descr="Graphical user interface, application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5011" cy="1685184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549E39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6758B9A5" w14:textId="606C1905" w:rsidR="00CC18BF" w:rsidRDefault="00CC18BF" w:rsidP="00E5145F">
      <w:pPr>
        <w:pStyle w:val="ListParagraph"/>
        <w:numPr>
          <w:ilvl w:val="1"/>
          <w:numId w:val="6"/>
        </w:numPr>
        <w:spacing w:after="0"/>
      </w:pPr>
      <w:r>
        <w:lastRenderedPageBreak/>
        <w:t xml:space="preserve">We can also adjust where the symbol is aligned. To do this, scroll up to the </w:t>
      </w:r>
      <w:r>
        <w:rPr>
          <w:b/>
          <w:bCs/>
        </w:rPr>
        <w:t>Main Properties</w:t>
      </w:r>
      <w:r>
        <w:t xml:space="preserve"> section and select the dropdown next to </w:t>
      </w:r>
      <w:r w:rsidRPr="00CC18BF">
        <w:rPr>
          <w:b/>
          <w:bCs/>
        </w:rPr>
        <w:t>Arrangement</w:t>
      </w:r>
      <w:r>
        <w:t xml:space="preserve">. I am going to keep mine to have symbols on the </w:t>
      </w:r>
      <w:r w:rsidRPr="00CC18BF">
        <w:rPr>
          <w:b/>
          <w:bCs/>
        </w:rPr>
        <w:t>left</w:t>
      </w:r>
      <w:r>
        <w:t xml:space="preserve"> side. </w:t>
      </w:r>
    </w:p>
    <w:p w14:paraId="1047AA03" w14:textId="4F69C1CE" w:rsidR="00784C29" w:rsidRDefault="00BE705E" w:rsidP="00E5145F">
      <w:pPr>
        <w:spacing w:before="0"/>
        <w:jc w:val="center"/>
      </w:pPr>
      <w:r>
        <w:rPr>
          <w:noProof/>
        </w:rPr>
        <w:drawing>
          <wp:inline distT="0" distB="0" distL="0" distR="0" wp14:anchorId="273CEDE1" wp14:editId="21629699">
            <wp:extent cx="2442454" cy="1348718"/>
            <wp:effectExtent l="38100" t="38100" r="34290" b="36195"/>
            <wp:docPr id="2136767172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67172" name="Picture 53" descr="Graphical user interface, text, application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0788" cy="1364364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549E39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300BC94" w14:textId="65878C8F" w:rsidR="00CC18BF" w:rsidRDefault="00CC18BF" w:rsidP="001417AB">
      <w:pPr>
        <w:pStyle w:val="ListParagraph"/>
        <w:numPr>
          <w:ilvl w:val="1"/>
          <w:numId w:val="6"/>
        </w:numPr>
        <w:spacing w:after="0"/>
      </w:pPr>
      <w:r>
        <w:t xml:space="preserve">Then, lets adjust the label text. Scroll back down to </w:t>
      </w:r>
      <w:r>
        <w:rPr>
          <w:b/>
          <w:bCs/>
        </w:rPr>
        <w:t>Fonts and Text Formatting</w:t>
      </w:r>
      <w:r>
        <w:t xml:space="preserve"> and select the box that says </w:t>
      </w:r>
      <w:r>
        <w:rPr>
          <w:b/>
          <w:bCs/>
        </w:rPr>
        <w:t xml:space="preserve">Item font. </w:t>
      </w:r>
      <w:r>
        <w:t xml:space="preserve">Again, you can adjust the </w:t>
      </w:r>
      <w:r w:rsidRPr="00993C47">
        <w:rPr>
          <w:b/>
          <w:bCs/>
        </w:rPr>
        <w:t>text font, style, size, and color</w:t>
      </w:r>
      <w:r>
        <w:rPr>
          <w:b/>
          <w:bCs/>
        </w:rPr>
        <w:t xml:space="preserve">. </w:t>
      </w:r>
      <w:r>
        <w:t xml:space="preserve"> I am going to set mine to Arial, Gray, and size 12 points. Then, using the blue arrow to go back to the </w:t>
      </w:r>
      <w:r w:rsidRPr="00CC18BF">
        <w:t xml:space="preserve">Fonts and Text Formatting settings, I am going to change the alignment to </w:t>
      </w:r>
      <w:r w:rsidRPr="00CC18BF">
        <w:rPr>
          <w:b/>
          <w:bCs/>
        </w:rPr>
        <w:t>left</w:t>
      </w:r>
      <w:r w:rsidRPr="00CC18BF">
        <w:t xml:space="preserve"> if it is not so already. </w:t>
      </w:r>
    </w:p>
    <w:p w14:paraId="377EC2AF" w14:textId="18B71B4B" w:rsidR="00E5145F" w:rsidRDefault="0092287A" w:rsidP="001417AB">
      <w:pPr>
        <w:spacing w:before="0"/>
        <w:jc w:val="center"/>
      </w:pPr>
      <w:r>
        <w:rPr>
          <w:noProof/>
        </w:rPr>
        <w:drawing>
          <wp:inline distT="0" distB="0" distL="0" distR="0" wp14:anchorId="1111618F" wp14:editId="7E0D6257">
            <wp:extent cx="1722606" cy="1770061"/>
            <wp:effectExtent l="38100" t="38100" r="43180" b="33655"/>
            <wp:docPr id="2057179777" name="Picture 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79777" name="Picture 54" descr="Graphical user interface, application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2668" cy="1790675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549E39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6623AE">
        <w:t xml:space="preserve"> </w:t>
      </w:r>
      <w:r w:rsidR="000F1E10">
        <w:rPr>
          <w:noProof/>
        </w:rPr>
        <w:drawing>
          <wp:inline distT="0" distB="0" distL="0" distR="0" wp14:anchorId="72ECD53B" wp14:editId="6CAB2DEA">
            <wp:extent cx="2247900" cy="1761414"/>
            <wp:effectExtent l="38100" t="38100" r="38100" b="42545"/>
            <wp:docPr id="94803378" name="Picture 5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03378" name="Picture 55" descr="Graphical user interface, text, application, email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474" cy="1777535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549E39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910DC91" w14:textId="478ADC1E" w:rsidR="00B27E08" w:rsidRDefault="00B27E08" w:rsidP="0071730D">
      <w:pPr>
        <w:pStyle w:val="ListParagraph"/>
        <w:numPr>
          <w:ilvl w:val="1"/>
          <w:numId w:val="6"/>
        </w:numPr>
        <w:spacing w:before="0" w:after="0"/>
      </w:pPr>
      <w:r>
        <w:t xml:space="preserve">Move the legend to wherever you would like it to be on the layout. If you scroll down in the legends pane, you can change the </w:t>
      </w:r>
      <w:r w:rsidRPr="00B27E08">
        <w:rPr>
          <w:b/>
          <w:bCs/>
        </w:rPr>
        <w:t>color</w:t>
      </w:r>
      <w:r>
        <w:t xml:space="preserve"> and </w:t>
      </w:r>
      <w:r w:rsidRPr="00B27E08">
        <w:rPr>
          <w:b/>
          <w:bCs/>
        </w:rPr>
        <w:t>opacity</w:t>
      </w:r>
      <w:r>
        <w:t xml:space="preserve"> of the </w:t>
      </w:r>
      <w:r>
        <w:rPr>
          <w:b/>
          <w:bCs/>
        </w:rPr>
        <w:t xml:space="preserve">Background. </w:t>
      </w:r>
      <w:r>
        <w:t xml:space="preserve">You can also choose to add a </w:t>
      </w:r>
      <w:r>
        <w:rPr>
          <w:b/>
          <w:bCs/>
        </w:rPr>
        <w:t>Frame</w:t>
      </w:r>
      <w:r>
        <w:t xml:space="preserve"> and change its color. For now, I am going to leave the </w:t>
      </w:r>
      <w:r w:rsidRPr="00B27E08">
        <w:rPr>
          <w:b/>
          <w:bCs/>
        </w:rPr>
        <w:t>background white</w:t>
      </w:r>
      <w:r>
        <w:t xml:space="preserve"> and add a </w:t>
      </w:r>
      <w:r w:rsidRPr="00B27E08">
        <w:rPr>
          <w:b/>
          <w:bCs/>
        </w:rPr>
        <w:t>light gray frame</w:t>
      </w:r>
      <w:r>
        <w:t>.</w:t>
      </w:r>
    </w:p>
    <w:p w14:paraId="6F5A4FF8" w14:textId="498F03D4" w:rsidR="006623AE" w:rsidRDefault="003F174B" w:rsidP="0071730D">
      <w:pPr>
        <w:spacing w:before="0"/>
        <w:jc w:val="center"/>
      </w:pPr>
      <w:r>
        <w:rPr>
          <w:noProof/>
        </w:rPr>
        <w:drawing>
          <wp:inline distT="0" distB="0" distL="0" distR="0" wp14:anchorId="0E92B183" wp14:editId="3337DA32">
            <wp:extent cx="4718726" cy="1460990"/>
            <wp:effectExtent l="38100" t="38100" r="31115" b="38100"/>
            <wp:docPr id="1240530753" name="Picture 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530753" name="Picture 56" descr="Graphical user interface, application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8306" cy="1463956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549E39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0B91699" w14:textId="0E1F9BBC" w:rsidR="00B27E08" w:rsidRDefault="00A915F9" w:rsidP="00F0375B">
      <w:pPr>
        <w:pStyle w:val="ListParagraph"/>
        <w:numPr>
          <w:ilvl w:val="0"/>
          <w:numId w:val="6"/>
        </w:numPr>
        <w:spacing w:after="0"/>
      </w:pPr>
      <w:r>
        <w:lastRenderedPageBreak/>
        <w:t xml:space="preserve"> Now, let’s add a scale bar. Click the </w:t>
      </w:r>
      <w:r>
        <w:rPr>
          <w:b/>
          <w:bCs/>
        </w:rPr>
        <w:t>Add Scale Bar</w:t>
      </w:r>
      <w:r>
        <w:t xml:space="preserve"> button on the left tool pane and click and drag to add it to your map.</w:t>
      </w:r>
    </w:p>
    <w:p w14:paraId="25301C1B" w14:textId="244F03CF" w:rsidR="00484E6E" w:rsidRDefault="00484E6E" w:rsidP="00F0375B">
      <w:pPr>
        <w:spacing w:before="0"/>
        <w:jc w:val="center"/>
      </w:pPr>
      <w:r>
        <w:rPr>
          <w:noProof/>
        </w:rPr>
        <w:drawing>
          <wp:inline distT="0" distB="0" distL="0" distR="0" wp14:anchorId="600DC8AB" wp14:editId="71B94E7F">
            <wp:extent cx="2782921" cy="1989670"/>
            <wp:effectExtent l="38100" t="38100" r="36830" b="42545"/>
            <wp:docPr id="2142487601" name="Picture 5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487601" name="Picture 57" descr="A picture containing text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161" cy="2001996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549E39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E11F470" w14:textId="4CD2D8F6" w:rsidR="00A915F9" w:rsidRDefault="00A915F9" w:rsidP="006878E3">
      <w:pPr>
        <w:pStyle w:val="ListParagraph"/>
        <w:numPr>
          <w:ilvl w:val="1"/>
          <w:numId w:val="6"/>
        </w:numPr>
        <w:spacing w:after="0"/>
      </w:pPr>
      <w:r>
        <w:t xml:space="preserve">With the scale bar selected, go to the </w:t>
      </w:r>
      <w:r>
        <w:rPr>
          <w:b/>
          <w:bCs/>
        </w:rPr>
        <w:t>Item Properties</w:t>
      </w:r>
      <w:r>
        <w:t xml:space="preserve"> pane and look for the </w:t>
      </w:r>
      <w:r>
        <w:rPr>
          <w:b/>
          <w:bCs/>
        </w:rPr>
        <w:t xml:space="preserve">Main Properties </w:t>
      </w:r>
      <w:r>
        <w:t xml:space="preserve">section. Then, select the dropdown next to </w:t>
      </w:r>
      <w:r>
        <w:rPr>
          <w:b/>
          <w:bCs/>
        </w:rPr>
        <w:t>Style</w:t>
      </w:r>
      <w:r>
        <w:t xml:space="preserve"> and browse the different options. I am going to select </w:t>
      </w:r>
      <w:r>
        <w:rPr>
          <w:b/>
          <w:bCs/>
        </w:rPr>
        <w:t>Line Ticks Up</w:t>
      </w:r>
      <w:r>
        <w:t xml:space="preserve">. </w:t>
      </w:r>
    </w:p>
    <w:p w14:paraId="0836B221" w14:textId="2B60478C" w:rsidR="006878E3" w:rsidRDefault="006878E3" w:rsidP="006878E3">
      <w:pPr>
        <w:spacing w:before="0"/>
        <w:jc w:val="center"/>
      </w:pPr>
      <w:r>
        <w:rPr>
          <w:noProof/>
        </w:rPr>
        <w:drawing>
          <wp:inline distT="0" distB="0" distL="0" distR="0" wp14:anchorId="27A59F7A" wp14:editId="1D58C63A">
            <wp:extent cx="2170078" cy="2096227"/>
            <wp:effectExtent l="38100" t="38100" r="40005" b="37465"/>
            <wp:docPr id="143862330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62330" name="Picture 58" descr="Graphical user interface, application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0506" cy="2106300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549E39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A56BE92" w14:textId="3FD461CB" w:rsidR="005D3232" w:rsidRDefault="005D3232" w:rsidP="00821540">
      <w:pPr>
        <w:pStyle w:val="ListParagraph"/>
        <w:numPr>
          <w:ilvl w:val="1"/>
          <w:numId w:val="6"/>
        </w:numPr>
        <w:spacing w:after="0"/>
      </w:pPr>
      <w:r>
        <w:t xml:space="preserve">You can also change the </w:t>
      </w:r>
      <w:r>
        <w:rPr>
          <w:b/>
          <w:bCs/>
        </w:rPr>
        <w:t>Units</w:t>
      </w:r>
      <w:r>
        <w:t xml:space="preserve"> by selecting the drop down next to </w:t>
      </w:r>
      <w:r>
        <w:rPr>
          <w:b/>
          <w:bCs/>
        </w:rPr>
        <w:t>Scalebar units</w:t>
      </w:r>
      <w:r>
        <w:t xml:space="preserve"> and changing it to whatever you would like. For this project I am going to change it to </w:t>
      </w:r>
      <w:r>
        <w:rPr>
          <w:b/>
          <w:bCs/>
        </w:rPr>
        <w:t>Miles</w:t>
      </w:r>
      <w:r>
        <w:t>.</w:t>
      </w:r>
    </w:p>
    <w:p w14:paraId="0F8A6508" w14:textId="79BDF580" w:rsidR="00E348E4" w:rsidRDefault="00156EF5" w:rsidP="00821540">
      <w:pPr>
        <w:spacing w:before="0"/>
        <w:jc w:val="center"/>
      </w:pPr>
      <w:r>
        <w:rPr>
          <w:noProof/>
        </w:rPr>
        <w:drawing>
          <wp:inline distT="0" distB="0" distL="0" distR="0" wp14:anchorId="07802823" wp14:editId="53DE9722">
            <wp:extent cx="2439992" cy="1751789"/>
            <wp:effectExtent l="38100" t="38100" r="36830" b="39370"/>
            <wp:docPr id="301311788" name="Picture 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311788" name="Picture 59" descr="Graphical user interface, text, application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063" cy="1771942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549E39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0B7D5A9" w14:textId="53C8804A" w:rsidR="00E86E9D" w:rsidRDefault="00D74119" w:rsidP="0078633D">
      <w:pPr>
        <w:pStyle w:val="ListParagraph"/>
        <w:numPr>
          <w:ilvl w:val="1"/>
          <w:numId w:val="6"/>
        </w:numPr>
        <w:spacing w:after="0"/>
      </w:pPr>
      <w:r>
        <w:lastRenderedPageBreak/>
        <w:t xml:space="preserve">Then scroll </w:t>
      </w:r>
      <w:r w:rsidR="00FE46BC">
        <w:t xml:space="preserve">to the </w:t>
      </w:r>
      <w:r w:rsidR="00B04C74">
        <w:rPr>
          <w:b/>
          <w:bCs/>
        </w:rPr>
        <w:t>Segments</w:t>
      </w:r>
      <w:r w:rsidR="00B04C74">
        <w:t xml:space="preserve"> </w:t>
      </w:r>
      <w:r w:rsidR="00C94893">
        <w:t>section</w:t>
      </w:r>
      <w:r w:rsidR="009A06D1">
        <w:t xml:space="preserve"> </w:t>
      </w:r>
      <w:r w:rsidR="006C4FF4">
        <w:t xml:space="preserve">and find where it says </w:t>
      </w:r>
      <w:r w:rsidR="001D6732" w:rsidRPr="00B36C51">
        <w:rPr>
          <w:b/>
          <w:bCs/>
        </w:rPr>
        <w:t>Fixed width</w:t>
      </w:r>
      <w:r w:rsidR="001D6732">
        <w:t xml:space="preserve">. You can change this to however </w:t>
      </w:r>
      <w:r w:rsidR="00F119CF">
        <w:t>long you</w:t>
      </w:r>
      <w:r w:rsidR="001D6732">
        <w:t xml:space="preserve"> want your scale bar to be. I am going to set mine to </w:t>
      </w:r>
      <w:r w:rsidR="001D6732" w:rsidRPr="00F119CF">
        <w:rPr>
          <w:b/>
          <w:bCs/>
        </w:rPr>
        <w:t>5</w:t>
      </w:r>
      <w:r w:rsidR="001D6732">
        <w:t>. You can also</w:t>
      </w:r>
      <w:r w:rsidR="00F119CF">
        <w:t xml:space="preserve"> change the </w:t>
      </w:r>
      <w:r w:rsidR="00F119CF">
        <w:rPr>
          <w:b/>
          <w:bCs/>
        </w:rPr>
        <w:t>Height</w:t>
      </w:r>
      <w:r w:rsidR="00F119CF">
        <w:t xml:space="preserve"> which I set to </w:t>
      </w:r>
      <w:r w:rsidR="00F119CF">
        <w:rPr>
          <w:b/>
          <w:bCs/>
        </w:rPr>
        <w:t>2</w:t>
      </w:r>
      <w:r w:rsidR="00F119CF">
        <w:t xml:space="preserve">. </w:t>
      </w:r>
    </w:p>
    <w:p w14:paraId="3AC453F4" w14:textId="2F8C3F37" w:rsidR="00821540" w:rsidRDefault="007C1F0C" w:rsidP="0078633D">
      <w:pPr>
        <w:spacing w:before="0"/>
        <w:jc w:val="center"/>
      </w:pPr>
      <w:r>
        <w:rPr>
          <w:noProof/>
        </w:rPr>
        <w:drawing>
          <wp:inline distT="0" distB="0" distL="0" distR="0" wp14:anchorId="3261DD00" wp14:editId="53ADF6B6">
            <wp:extent cx="2052883" cy="1304317"/>
            <wp:effectExtent l="38100" t="38100" r="43180" b="41910"/>
            <wp:docPr id="1577358809" name="Picture 6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58809" name="Picture 60" descr="Graphical user interface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021" cy="1324736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549E39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BC4A534" w14:textId="49072B77" w:rsidR="005D3232" w:rsidRDefault="005D3232" w:rsidP="00021BBC">
      <w:pPr>
        <w:pStyle w:val="ListParagraph"/>
        <w:numPr>
          <w:ilvl w:val="1"/>
          <w:numId w:val="6"/>
        </w:numPr>
        <w:spacing w:after="0"/>
      </w:pPr>
      <w:r>
        <w:t xml:space="preserve">Next, scroll down to the </w:t>
      </w:r>
      <w:r>
        <w:rPr>
          <w:b/>
          <w:bCs/>
        </w:rPr>
        <w:t>Display</w:t>
      </w:r>
      <w:r>
        <w:t xml:space="preserve"> section and open the dropdown. Click on the box next to </w:t>
      </w:r>
      <w:r>
        <w:rPr>
          <w:b/>
          <w:bCs/>
        </w:rPr>
        <w:t>Line Style</w:t>
      </w:r>
      <w:r>
        <w:t xml:space="preserve"> to change the color and weight of the line. I am going to change it to </w:t>
      </w:r>
      <w:r>
        <w:rPr>
          <w:b/>
          <w:bCs/>
        </w:rPr>
        <w:t>white</w:t>
      </w:r>
      <w:r>
        <w:t xml:space="preserve"> and </w:t>
      </w:r>
      <w:r>
        <w:rPr>
          <w:b/>
          <w:bCs/>
        </w:rPr>
        <w:t>0.5 mm</w:t>
      </w:r>
      <w:r>
        <w:t xml:space="preserve">. Click the </w:t>
      </w:r>
      <w:r w:rsidRPr="005D3232">
        <w:rPr>
          <w:b/>
          <w:bCs/>
        </w:rPr>
        <w:t>blue arrow</w:t>
      </w:r>
      <w:r>
        <w:t xml:space="preserve"> to return to the main Display section. Then, repeat the process with the </w:t>
      </w:r>
      <w:r>
        <w:rPr>
          <w:b/>
          <w:bCs/>
        </w:rPr>
        <w:t>Division Style</w:t>
      </w:r>
      <w:r>
        <w:t xml:space="preserve">. Once again, I am going to change the division lines to </w:t>
      </w:r>
      <w:r>
        <w:rPr>
          <w:b/>
          <w:bCs/>
        </w:rPr>
        <w:t>white</w:t>
      </w:r>
      <w:r>
        <w:t xml:space="preserve"> and </w:t>
      </w:r>
      <w:r>
        <w:rPr>
          <w:b/>
          <w:bCs/>
        </w:rPr>
        <w:t xml:space="preserve">0.5 mm </w:t>
      </w:r>
      <w:r w:rsidRPr="005D3232">
        <w:t xml:space="preserve">and then press the blue arrow to return to the </w:t>
      </w:r>
      <w:r>
        <w:t>D</w:t>
      </w:r>
      <w:r w:rsidRPr="005D3232">
        <w:t>isplay section.</w:t>
      </w:r>
    </w:p>
    <w:p w14:paraId="086FB8C1" w14:textId="57EB97F5" w:rsidR="00525125" w:rsidRDefault="00525125" w:rsidP="00021BBC">
      <w:pPr>
        <w:spacing w:before="0"/>
        <w:jc w:val="center"/>
      </w:pPr>
      <w:r>
        <w:rPr>
          <w:noProof/>
        </w:rPr>
        <w:drawing>
          <wp:inline distT="0" distB="0" distL="0" distR="0" wp14:anchorId="29168FDF" wp14:editId="71DA02E5">
            <wp:extent cx="1442610" cy="1664240"/>
            <wp:effectExtent l="38100" t="38100" r="43815" b="38100"/>
            <wp:docPr id="1793266267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266267" name="Picture 61" descr="Graphical user interface, application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0148" cy="1684473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549E39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34E6278" wp14:editId="6B493097">
            <wp:extent cx="2235750" cy="1664078"/>
            <wp:effectExtent l="38100" t="38100" r="38100" b="38100"/>
            <wp:docPr id="374990668" name="Picture 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990668" name="Picture 62" descr="Graphical user interface, application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2643" cy="1684094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549E39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514B700" w14:textId="3F39389F" w:rsidR="00507AF6" w:rsidRDefault="005D3232" w:rsidP="00021BBC">
      <w:pPr>
        <w:pStyle w:val="ListParagraph"/>
        <w:numPr>
          <w:ilvl w:val="2"/>
          <w:numId w:val="6"/>
        </w:numPr>
        <w:spacing w:after="0"/>
      </w:pPr>
      <w:r>
        <w:t xml:space="preserve">Also in the </w:t>
      </w:r>
      <w:r>
        <w:rPr>
          <w:b/>
          <w:bCs/>
        </w:rPr>
        <w:t>Display</w:t>
      </w:r>
      <w:r>
        <w:t xml:space="preserve"> section, you can change the font by clicking on the box next to font. Here you can adjust the </w:t>
      </w:r>
      <w:r w:rsidRPr="00993C47">
        <w:rPr>
          <w:b/>
          <w:bCs/>
        </w:rPr>
        <w:t>text font, style, size, and color</w:t>
      </w:r>
      <w:r>
        <w:t xml:space="preserve"> of the numbers on the scale bar. I am going to set mine to </w:t>
      </w:r>
      <w:r w:rsidR="00953A5D">
        <w:t xml:space="preserve">Arial, white, and size 10 </w:t>
      </w:r>
      <w:r w:rsidR="00971161">
        <w:t xml:space="preserve">points. </w:t>
      </w:r>
      <w:r w:rsidR="00855BDD">
        <w:t xml:space="preserve">Click the </w:t>
      </w:r>
      <w:r w:rsidR="00855BDD">
        <w:rPr>
          <w:b/>
          <w:bCs/>
        </w:rPr>
        <w:t>blue arrow</w:t>
      </w:r>
      <w:r w:rsidR="00855BDD">
        <w:t xml:space="preserve"> to return.</w:t>
      </w:r>
    </w:p>
    <w:p w14:paraId="3517FCF9" w14:textId="5D07966B" w:rsidR="008C414E" w:rsidRDefault="00CE41C2" w:rsidP="00021BBC">
      <w:pPr>
        <w:spacing w:before="0"/>
        <w:jc w:val="center"/>
      </w:pPr>
      <w:r>
        <w:rPr>
          <w:noProof/>
        </w:rPr>
        <w:drawing>
          <wp:inline distT="0" distB="0" distL="0" distR="0" wp14:anchorId="526AEC53" wp14:editId="36295907">
            <wp:extent cx="1585958" cy="1829611"/>
            <wp:effectExtent l="38100" t="38100" r="40005" b="37465"/>
            <wp:docPr id="1127284947" name="Picture 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284947" name="Picture 63" descr="Graphical user interface, application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2490" cy="1860219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549E39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021BBC">
        <w:t xml:space="preserve"> </w:t>
      </w:r>
      <w:r w:rsidR="00021BBC">
        <w:rPr>
          <w:noProof/>
        </w:rPr>
        <w:drawing>
          <wp:inline distT="0" distB="0" distL="0" distR="0" wp14:anchorId="76193CC9" wp14:editId="16863844">
            <wp:extent cx="2294153" cy="1829514"/>
            <wp:effectExtent l="38100" t="38100" r="43180" b="37465"/>
            <wp:docPr id="1902463073" name="Picture 6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463073" name="Picture 64" descr="Graphical user interface, text, application, email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1163" cy="1851054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549E39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67E214D" w14:textId="401D44A6" w:rsidR="003530A9" w:rsidRDefault="003530A9" w:rsidP="0002063A">
      <w:pPr>
        <w:pStyle w:val="ListParagraph"/>
        <w:numPr>
          <w:ilvl w:val="1"/>
          <w:numId w:val="6"/>
        </w:numPr>
        <w:spacing w:after="0"/>
      </w:pPr>
      <w:r>
        <w:lastRenderedPageBreak/>
        <w:t xml:space="preserve">Finally, you can also scroll down and add a </w:t>
      </w:r>
      <w:r>
        <w:rPr>
          <w:b/>
          <w:bCs/>
        </w:rPr>
        <w:t>Background</w:t>
      </w:r>
      <w:r>
        <w:t xml:space="preserve"> and </w:t>
      </w:r>
      <w:r>
        <w:rPr>
          <w:b/>
          <w:bCs/>
        </w:rPr>
        <w:t>Frame</w:t>
      </w:r>
      <w:r>
        <w:t xml:space="preserve"> to the scale bar, but I am going to leave mine as is.</w:t>
      </w:r>
    </w:p>
    <w:p w14:paraId="685A87E3" w14:textId="7FA39088" w:rsidR="00042623" w:rsidRDefault="004602C6" w:rsidP="0002063A">
      <w:pPr>
        <w:spacing w:before="0"/>
        <w:jc w:val="center"/>
      </w:pPr>
      <w:r>
        <w:rPr>
          <w:noProof/>
        </w:rPr>
        <w:drawing>
          <wp:inline distT="0" distB="0" distL="0" distR="0" wp14:anchorId="40ECBA5E" wp14:editId="4D858683">
            <wp:extent cx="2839729" cy="1391866"/>
            <wp:effectExtent l="38100" t="38100" r="43180" b="43815"/>
            <wp:docPr id="2055930733" name="Picture 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930733" name="Picture 65" descr="Graphical user interface, application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669" cy="1409972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549E39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108ED5A" w14:textId="6F23A773" w:rsidR="00DE24EF" w:rsidRDefault="00DE24EF" w:rsidP="00112E94">
      <w:pPr>
        <w:pStyle w:val="ListParagraph"/>
        <w:numPr>
          <w:ilvl w:val="0"/>
          <w:numId w:val="6"/>
        </w:numPr>
        <w:spacing w:after="0"/>
      </w:pPr>
      <w:r>
        <w:t xml:space="preserve">The last thing we should add to our layout is a </w:t>
      </w:r>
      <w:r w:rsidRPr="00DE24EF">
        <w:rPr>
          <w:b/>
          <w:bCs/>
        </w:rPr>
        <w:t>North arrow</w:t>
      </w:r>
      <w:r>
        <w:t xml:space="preserve">. On the left tool bar, select the </w:t>
      </w:r>
      <w:r>
        <w:rPr>
          <w:b/>
          <w:bCs/>
        </w:rPr>
        <w:t>Add North Arrow</w:t>
      </w:r>
      <w:r>
        <w:t xml:space="preserve"> button and </w:t>
      </w:r>
      <w:r>
        <w:rPr>
          <w:b/>
          <w:bCs/>
        </w:rPr>
        <w:t>drag and drop</w:t>
      </w:r>
      <w:r>
        <w:t xml:space="preserve"> to add it to your map.</w:t>
      </w:r>
      <w:r w:rsidR="00A557B4">
        <w:t xml:space="preserve"> Make sure you have the North arrow </w:t>
      </w:r>
      <w:r w:rsidR="0049753C" w:rsidRPr="0049753C">
        <w:rPr>
          <w:b/>
          <w:bCs/>
        </w:rPr>
        <w:t>selected</w:t>
      </w:r>
      <w:r w:rsidR="0049753C">
        <w:t xml:space="preserve">, and then go to the </w:t>
      </w:r>
      <w:r w:rsidR="0049753C" w:rsidRPr="0049753C">
        <w:rPr>
          <w:b/>
          <w:bCs/>
        </w:rPr>
        <w:t xml:space="preserve">Item Properties </w:t>
      </w:r>
      <w:r w:rsidR="0049753C">
        <w:t xml:space="preserve">pane. If you click on the </w:t>
      </w:r>
      <w:r w:rsidR="0049753C">
        <w:rPr>
          <w:b/>
          <w:bCs/>
        </w:rPr>
        <w:t>arrows</w:t>
      </w:r>
      <w:r w:rsidR="0049753C">
        <w:t xml:space="preserve"> folder you will see different North arrow options under </w:t>
      </w:r>
      <w:r w:rsidR="0049753C">
        <w:rPr>
          <w:b/>
          <w:bCs/>
        </w:rPr>
        <w:t>SVG Images</w:t>
      </w:r>
      <w:r w:rsidR="0049753C">
        <w:t xml:space="preserve">. </w:t>
      </w:r>
      <w:r w:rsidR="000A7AA5">
        <w:t xml:space="preserve">You can try </w:t>
      </w:r>
      <w:r w:rsidR="002E1288">
        <w:t xml:space="preserve">the different options out. I will </w:t>
      </w:r>
      <w:r w:rsidR="00F2669A">
        <w:t>choose</w:t>
      </w:r>
      <w:r w:rsidR="00377DB9">
        <w:t xml:space="preserve"> the simple north arrow with the N. </w:t>
      </w:r>
    </w:p>
    <w:p w14:paraId="70F316AA" w14:textId="7563B905" w:rsidR="008345BD" w:rsidRDefault="008345BD" w:rsidP="00112E94">
      <w:pPr>
        <w:spacing w:before="0"/>
      </w:pPr>
      <w:r>
        <w:rPr>
          <w:noProof/>
        </w:rPr>
        <w:drawing>
          <wp:inline distT="0" distB="0" distL="0" distR="0" wp14:anchorId="0DBDF65F" wp14:editId="2D05AB33">
            <wp:extent cx="5942988" cy="3284855"/>
            <wp:effectExtent l="38100" t="38100" r="38735" b="42545"/>
            <wp:docPr id="2082390097" name="Picture 66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390097" name="Picture 66" descr="Graphical user interface, application, PowerPoint&#10;&#10;Description automatically generated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99"/>
                    <a:stretch/>
                  </pic:blipFill>
                  <pic:spPr bwMode="auto">
                    <a:xfrm>
                      <a:off x="0" y="0"/>
                      <a:ext cx="5978270" cy="3304356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549E39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D7A0C" w14:textId="77777777" w:rsidR="00ED4213" w:rsidRDefault="00ED4213">
      <w:r>
        <w:br w:type="page"/>
      </w:r>
    </w:p>
    <w:p w14:paraId="7AC3B1C9" w14:textId="68505C30" w:rsidR="00F2669A" w:rsidRDefault="00733030" w:rsidP="003B0973">
      <w:pPr>
        <w:pStyle w:val="ListParagraph"/>
        <w:numPr>
          <w:ilvl w:val="1"/>
          <w:numId w:val="6"/>
        </w:numPr>
        <w:spacing w:after="0"/>
      </w:pPr>
      <w:r>
        <w:lastRenderedPageBreak/>
        <w:t xml:space="preserve">If you scroll down to the </w:t>
      </w:r>
      <w:r>
        <w:rPr>
          <w:b/>
          <w:bCs/>
        </w:rPr>
        <w:t>SVG Parameters</w:t>
      </w:r>
      <w:r>
        <w:t xml:space="preserve"> </w:t>
      </w:r>
      <w:r w:rsidR="007603F3">
        <w:t>section,</w:t>
      </w:r>
      <w:r>
        <w:t xml:space="preserve"> </w:t>
      </w:r>
      <w:r w:rsidR="00801D84">
        <w:t xml:space="preserve">you can also change the </w:t>
      </w:r>
      <w:r w:rsidR="00801D84">
        <w:rPr>
          <w:b/>
          <w:bCs/>
        </w:rPr>
        <w:t xml:space="preserve">Fill </w:t>
      </w:r>
      <w:r w:rsidR="006B6AB3">
        <w:rPr>
          <w:b/>
          <w:bCs/>
        </w:rPr>
        <w:t>color</w:t>
      </w:r>
      <w:r w:rsidR="006B6AB3">
        <w:t xml:space="preserve"> and </w:t>
      </w:r>
      <w:r w:rsidR="006B6AB3">
        <w:rPr>
          <w:b/>
          <w:bCs/>
        </w:rPr>
        <w:t>Stroke color</w:t>
      </w:r>
      <w:r w:rsidR="006B6AB3">
        <w:t xml:space="preserve">. For </w:t>
      </w:r>
      <w:r w:rsidR="007603F3">
        <w:t>now,</w:t>
      </w:r>
      <w:r w:rsidR="006B6AB3">
        <w:t xml:space="preserve"> I am going to leave the fill color </w:t>
      </w:r>
      <w:r w:rsidR="006B6AB3" w:rsidRPr="007603F3">
        <w:rPr>
          <w:b/>
          <w:bCs/>
        </w:rPr>
        <w:t>white</w:t>
      </w:r>
      <w:r w:rsidR="006B6AB3">
        <w:t xml:space="preserve">, and the stroke color </w:t>
      </w:r>
      <w:r w:rsidR="006B6AB3" w:rsidRPr="007603F3">
        <w:rPr>
          <w:b/>
          <w:bCs/>
        </w:rPr>
        <w:t>gray</w:t>
      </w:r>
      <w:r w:rsidR="007603F3">
        <w:t>.</w:t>
      </w:r>
    </w:p>
    <w:p w14:paraId="54586054" w14:textId="3B7698A2" w:rsidR="00112E94" w:rsidRDefault="00406668" w:rsidP="003B0973">
      <w:pPr>
        <w:spacing w:before="0"/>
        <w:jc w:val="center"/>
      </w:pPr>
      <w:r>
        <w:rPr>
          <w:noProof/>
        </w:rPr>
        <w:drawing>
          <wp:inline distT="0" distB="0" distL="0" distR="0" wp14:anchorId="4FCA5099" wp14:editId="60652C9D">
            <wp:extent cx="4533900" cy="1261354"/>
            <wp:effectExtent l="38100" t="38100" r="38100" b="34290"/>
            <wp:docPr id="1706290079" name="Picture 6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290079" name="Picture 67" descr="Graphical user interface, application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5586" cy="1267387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549E39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A74F9EF" w14:textId="409106F6" w:rsidR="00387988" w:rsidRDefault="00E767C0" w:rsidP="00473983">
      <w:pPr>
        <w:jc w:val="center"/>
      </w:pPr>
      <w:r>
        <w:t xml:space="preserve">You now have a layout of your </w:t>
      </w:r>
      <w:r w:rsidR="00473983">
        <w:t>ECOSTRESS image!</w:t>
      </w:r>
    </w:p>
    <w:p w14:paraId="3BF1071E" w14:textId="78DB47DD" w:rsidR="001D34B4" w:rsidRDefault="001932DE" w:rsidP="001D34B4">
      <w:pPr>
        <w:pStyle w:val="Heading2"/>
      </w:pPr>
      <w:bookmarkStart w:id="3" w:name="_Toc173486887"/>
      <w:r>
        <w:t>Exporting</w:t>
      </w:r>
      <w:r w:rsidR="001D34B4">
        <w:t xml:space="preserve"> a Layout in QGIS</w:t>
      </w:r>
      <w:bookmarkEnd w:id="3"/>
    </w:p>
    <w:p w14:paraId="00BDBFA9" w14:textId="2B52873F" w:rsidR="000854F1" w:rsidRDefault="00437219" w:rsidP="00490D6F">
      <w:pPr>
        <w:pStyle w:val="ListParagraph"/>
        <w:numPr>
          <w:ilvl w:val="0"/>
          <w:numId w:val="7"/>
        </w:numPr>
        <w:spacing w:after="0"/>
      </w:pPr>
      <w:r>
        <w:t xml:space="preserve">When you have your layout set how you want, go to the top of the layout window </w:t>
      </w:r>
      <w:r w:rsidR="005157E3">
        <w:t xml:space="preserve">and look for the export options. You can choose to either </w:t>
      </w:r>
      <w:r w:rsidR="00A175EA">
        <w:rPr>
          <w:b/>
          <w:bCs/>
        </w:rPr>
        <w:t>Export as image</w:t>
      </w:r>
      <w:r w:rsidR="00A175EA">
        <w:t xml:space="preserve">, </w:t>
      </w:r>
      <w:r w:rsidR="00BD1BEE">
        <w:rPr>
          <w:b/>
          <w:bCs/>
        </w:rPr>
        <w:t>Export as SVG</w:t>
      </w:r>
      <w:r w:rsidR="00BD1BEE">
        <w:t xml:space="preserve">, or </w:t>
      </w:r>
      <w:r w:rsidR="00BD1BEE">
        <w:rPr>
          <w:b/>
          <w:bCs/>
        </w:rPr>
        <w:t>Export as PDF</w:t>
      </w:r>
      <w:r w:rsidR="008E44B1">
        <w:t xml:space="preserve">. </w:t>
      </w:r>
      <w:r w:rsidR="00A34E0E">
        <w:t xml:space="preserve">All of these options will open a pop-up where you can </w:t>
      </w:r>
      <w:r w:rsidR="003B0973">
        <w:t>choose</w:t>
      </w:r>
      <w:r w:rsidR="00A34E0E">
        <w:t xml:space="preserve"> where to save </w:t>
      </w:r>
      <w:r w:rsidR="0062119B">
        <w:t xml:space="preserve">your layout. </w:t>
      </w:r>
      <w:r w:rsidR="000854F1">
        <w:t xml:space="preserve">I am going to choose to export the layout as an image. </w:t>
      </w:r>
    </w:p>
    <w:p w14:paraId="2FC62179" w14:textId="6AC14837" w:rsidR="00490D6F" w:rsidRDefault="00490D6F" w:rsidP="00490D6F">
      <w:pPr>
        <w:spacing w:before="0"/>
        <w:jc w:val="center"/>
      </w:pPr>
      <w:r>
        <w:rPr>
          <w:noProof/>
        </w:rPr>
        <w:drawing>
          <wp:inline distT="0" distB="0" distL="0" distR="0" wp14:anchorId="13FC6882" wp14:editId="18072F4D">
            <wp:extent cx="3453941" cy="1265407"/>
            <wp:effectExtent l="38100" t="38100" r="38735" b="43180"/>
            <wp:docPr id="209052015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520158" name="Picture 68" descr="Graphical user interface, application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076" cy="1284141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549E39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B160BF9" w14:textId="316A1D7A" w:rsidR="000854F1" w:rsidRDefault="000854F1" w:rsidP="0021370B">
      <w:pPr>
        <w:pStyle w:val="ListParagraph"/>
        <w:numPr>
          <w:ilvl w:val="0"/>
          <w:numId w:val="7"/>
        </w:numPr>
        <w:spacing w:after="0"/>
      </w:pPr>
      <w:r>
        <w:t xml:space="preserve">If you get a pop-up that says </w:t>
      </w:r>
      <w:r w:rsidR="00B67B3C">
        <w:rPr>
          <w:b/>
          <w:bCs/>
        </w:rPr>
        <w:t>Project Contains WMS Layers</w:t>
      </w:r>
      <w:r w:rsidR="00B67B3C">
        <w:t xml:space="preserve"> </w:t>
      </w:r>
      <w:r w:rsidR="00B03A70">
        <w:t xml:space="preserve">you can just select </w:t>
      </w:r>
      <w:r w:rsidR="00B03A70">
        <w:rPr>
          <w:b/>
          <w:bCs/>
        </w:rPr>
        <w:t>Close</w:t>
      </w:r>
      <w:r w:rsidR="00B03A70">
        <w:t xml:space="preserve">. </w:t>
      </w:r>
    </w:p>
    <w:p w14:paraId="4AED96BA" w14:textId="650C514F" w:rsidR="006D239B" w:rsidRDefault="0021370B" w:rsidP="0021370B">
      <w:pPr>
        <w:spacing w:before="0"/>
        <w:jc w:val="center"/>
      </w:pPr>
      <w:r>
        <w:rPr>
          <w:noProof/>
        </w:rPr>
        <w:drawing>
          <wp:inline distT="0" distB="0" distL="0" distR="0" wp14:anchorId="24982D93" wp14:editId="699C5214">
            <wp:extent cx="3135588" cy="1946342"/>
            <wp:effectExtent l="38100" t="38100" r="40005" b="34925"/>
            <wp:docPr id="293674325" name="Picture 6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674325" name="Picture 69" descr="Graphical user interface, text, application, email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797" cy="1958265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549E39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D2A26AF" w14:textId="0FD0FF3D" w:rsidR="000F67EF" w:rsidRDefault="000F67EF" w:rsidP="00854BD2">
      <w:pPr>
        <w:pStyle w:val="ListParagraph"/>
        <w:numPr>
          <w:ilvl w:val="0"/>
          <w:numId w:val="7"/>
        </w:numPr>
        <w:spacing w:after="0"/>
      </w:pPr>
      <w:r>
        <w:lastRenderedPageBreak/>
        <w:t>Then, in the new pop-up</w:t>
      </w:r>
      <w:r w:rsidR="00793BE2">
        <w:t>,</w:t>
      </w:r>
      <w:r>
        <w:t xml:space="preserve"> </w:t>
      </w:r>
      <w:r w:rsidR="003820C2">
        <w:t xml:space="preserve">pick </w:t>
      </w:r>
      <w:r w:rsidR="00566ABB" w:rsidRPr="004B3E98">
        <w:rPr>
          <w:b/>
          <w:bCs/>
        </w:rPr>
        <w:t>where</w:t>
      </w:r>
      <w:r w:rsidR="00566ABB">
        <w:t xml:space="preserve"> you </w:t>
      </w:r>
      <w:r w:rsidR="00C633D9">
        <w:t>want to</w:t>
      </w:r>
      <w:r w:rsidR="00566ABB">
        <w:t xml:space="preserve"> </w:t>
      </w:r>
      <w:r w:rsidR="00DC78F8">
        <w:t xml:space="preserve">save it </w:t>
      </w:r>
      <w:r w:rsidR="004B3E98">
        <w:t xml:space="preserve">as well as the </w:t>
      </w:r>
      <w:r w:rsidR="004B3E98" w:rsidRPr="004B3E98">
        <w:rPr>
          <w:b/>
          <w:bCs/>
        </w:rPr>
        <w:t>format</w:t>
      </w:r>
      <w:r w:rsidR="004B3E98">
        <w:t xml:space="preserve">. I am going to save mine as a </w:t>
      </w:r>
      <w:r w:rsidR="004B3E98">
        <w:rPr>
          <w:b/>
          <w:bCs/>
        </w:rPr>
        <w:t>PNG</w:t>
      </w:r>
      <w:r w:rsidR="004B3E98">
        <w:t xml:space="preserve">. Then click </w:t>
      </w:r>
      <w:r w:rsidR="004B3E98">
        <w:rPr>
          <w:b/>
          <w:bCs/>
        </w:rPr>
        <w:t>Save</w:t>
      </w:r>
      <w:r w:rsidR="004B3E98">
        <w:t xml:space="preserve">. </w:t>
      </w:r>
    </w:p>
    <w:p w14:paraId="514C5776" w14:textId="3E031772" w:rsidR="0021370B" w:rsidRDefault="008F6EBC" w:rsidP="00854BD2">
      <w:pPr>
        <w:spacing w:before="0"/>
        <w:jc w:val="center"/>
      </w:pPr>
      <w:r>
        <w:rPr>
          <w:noProof/>
        </w:rPr>
        <w:drawing>
          <wp:inline distT="0" distB="0" distL="0" distR="0" wp14:anchorId="17A73DD1" wp14:editId="4D44F5F3">
            <wp:extent cx="4387985" cy="2454177"/>
            <wp:effectExtent l="38100" t="38100" r="31750" b="35560"/>
            <wp:docPr id="820565762" name="Picture 7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65762" name="Picture 70" descr="Graphical user interface, text, application, email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7293" cy="2470569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549E39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2BB221C" w14:textId="514712C7" w:rsidR="00854BD2" w:rsidRDefault="00854BD2" w:rsidP="0079557C">
      <w:pPr>
        <w:pStyle w:val="ListParagraph"/>
        <w:numPr>
          <w:ilvl w:val="0"/>
          <w:numId w:val="7"/>
        </w:numPr>
        <w:spacing w:before="0" w:after="0"/>
      </w:pPr>
      <w:r>
        <w:t xml:space="preserve">Another pop-up will appear titled </w:t>
      </w:r>
      <w:r w:rsidRPr="00854BD2">
        <w:rPr>
          <w:b/>
          <w:bCs/>
        </w:rPr>
        <w:t>Image</w:t>
      </w:r>
      <w:r>
        <w:t xml:space="preserve"> </w:t>
      </w:r>
      <w:r>
        <w:rPr>
          <w:b/>
          <w:bCs/>
        </w:rPr>
        <w:t>Export Options</w:t>
      </w:r>
      <w:r>
        <w:t xml:space="preserve">. You can adjust these if you want, but I am just going to press </w:t>
      </w:r>
      <w:r>
        <w:rPr>
          <w:b/>
          <w:bCs/>
        </w:rPr>
        <w:t>Save</w:t>
      </w:r>
      <w:r>
        <w:t xml:space="preserve">. </w:t>
      </w:r>
    </w:p>
    <w:p w14:paraId="2E8453F9" w14:textId="28FE44B8" w:rsidR="0079557C" w:rsidRDefault="0079557C" w:rsidP="0079557C">
      <w:pPr>
        <w:spacing w:before="0"/>
        <w:jc w:val="center"/>
      </w:pPr>
      <w:r>
        <w:rPr>
          <w:noProof/>
        </w:rPr>
        <w:drawing>
          <wp:inline distT="0" distB="0" distL="0" distR="0" wp14:anchorId="3D9F118C" wp14:editId="04C67A0D">
            <wp:extent cx="3570862" cy="3494942"/>
            <wp:effectExtent l="38100" t="38100" r="36195" b="36195"/>
            <wp:docPr id="981374067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74067" name="Picture 981374067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8492" cy="3531772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549E39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800A287" w14:textId="77777777" w:rsidR="00ED4213" w:rsidRDefault="00ED4213">
      <w:r>
        <w:br w:type="page"/>
      </w:r>
    </w:p>
    <w:p w14:paraId="29AEA464" w14:textId="7C3E2AE6" w:rsidR="00BE54FE" w:rsidRDefault="00BE54FE" w:rsidP="00737877">
      <w:pPr>
        <w:pStyle w:val="ListParagraph"/>
        <w:numPr>
          <w:ilvl w:val="0"/>
          <w:numId w:val="7"/>
        </w:numPr>
        <w:spacing w:after="0"/>
      </w:pPr>
      <w:r>
        <w:lastRenderedPageBreak/>
        <w:t>Open your saved file and make sure it looks correct.</w:t>
      </w:r>
      <w:r w:rsidR="00F53E75">
        <w:t xml:space="preserve"> </w:t>
      </w:r>
    </w:p>
    <w:p w14:paraId="0CCEB775" w14:textId="29340867" w:rsidR="00737877" w:rsidRDefault="00737877" w:rsidP="00737877">
      <w:pPr>
        <w:spacing w:before="0"/>
        <w:jc w:val="center"/>
      </w:pPr>
      <w:r>
        <w:rPr>
          <w:noProof/>
        </w:rPr>
        <w:drawing>
          <wp:inline distT="0" distB="0" distL="0" distR="0" wp14:anchorId="4C33238B" wp14:editId="457A6D78">
            <wp:extent cx="5730559" cy="4222614"/>
            <wp:effectExtent l="38100" t="38100" r="35560" b="32385"/>
            <wp:docPr id="1623478709" name="Picture 72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78709" name="Picture 72" descr="Graphical user interface, application, PowerPoint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596" cy="4237379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549E39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F062172" w14:textId="1712632C" w:rsidR="00BF0E4D" w:rsidRDefault="00473983" w:rsidP="00BF0E4D">
      <w:pPr>
        <w:jc w:val="center"/>
      </w:pPr>
      <w:r>
        <w:t>Now you have an exported ECOSTRESS image layout that is ready to be shared!</w:t>
      </w:r>
    </w:p>
    <w:p w14:paraId="0FA656EC" w14:textId="2F8073B1" w:rsidR="00AE16DD" w:rsidRDefault="00AE16DD" w:rsidP="00BF0E4D">
      <w:pPr>
        <w:jc w:val="center"/>
      </w:pPr>
    </w:p>
    <w:p w14:paraId="5F1A3CEF" w14:textId="20CFB72B" w:rsidR="00AE16DD" w:rsidRDefault="00AE16DD" w:rsidP="00BF0E4D">
      <w:pPr>
        <w:jc w:val="center"/>
      </w:pPr>
    </w:p>
    <w:p w14:paraId="05FD4684" w14:textId="2C444155" w:rsidR="00AE16DD" w:rsidRPr="002527F7" w:rsidRDefault="00AE16DD" w:rsidP="00BF0E4D">
      <w:pPr>
        <w:jc w:val="center"/>
      </w:pPr>
    </w:p>
    <w:sectPr w:rsidR="00AE16DD" w:rsidRPr="002527F7" w:rsidSect="001F2307">
      <w:footerReference w:type="even" r:id="rId71"/>
      <w:footerReference w:type="default" r:id="rId72"/>
      <w:headerReference w:type="first" r:id="rId73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E55D9E8" w14:textId="77777777" w:rsidR="00DE78A7" w:rsidRDefault="00DE78A7" w:rsidP="00FA7F74">
      <w:pPr>
        <w:spacing w:before="0" w:after="0" w:line="240" w:lineRule="auto"/>
      </w:pPr>
      <w:r>
        <w:separator/>
      </w:r>
    </w:p>
  </w:endnote>
  <w:endnote w:type="continuationSeparator" w:id="0">
    <w:p w14:paraId="202A461A" w14:textId="77777777" w:rsidR="00DE78A7" w:rsidRDefault="00DE78A7" w:rsidP="00FA7F74">
      <w:pPr>
        <w:spacing w:before="0" w:after="0" w:line="240" w:lineRule="auto"/>
      </w:pPr>
      <w:r>
        <w:continuationSeparator/>
      </w:r>
    </w:p>
  </w:endnote>
  <w:endnote w:type="continuationNotice" w:id="1">
    <w:p w14:paraId="173EE211" w14:textId="77777777" w:rsidR="00DE78A7" w:rsidRDefault="00DE78A7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</w:rPr>
      <w:id w:val="-363603260"/>
      <w:docPartObj>
        <w:docPartGallery w:val="Page Numbers (Bottom of Page)"/>
        <w:docPartUnique/>
      </w:docPartObj>
    </w:sdtPr>
    <w:sdtContent>
      <w:p w14:paraId="50C8B1C0" w14:textId="77777777" w:rsidR="005938AA" w:rsidRDefault="005938AA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E57E03A" w14:textId="77777777" w:rsidR="005938AA" w:rsidRDefault="005938A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</w:rPr>
      <w:id w:val="1184480216"/>
      <w:docPartObj>
        <w:docPartGallery w:val="Page Numbers (Bottom of Page)"/>
        <w:docPartUnique/>
      </w:docPartObj>
    </w:sdtPr>
    <w:sdtContent>
      <w:p w14:paraId="16CF8A7A" w14:textId="77777777" w:rsidR="005938AA" w:rsidRDefault="005938AA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3002118" w14:textId="77777777" w:rsidR="005938AA" w:rsidRDefault="005C5A32" w:rsidP="005C5A32">
    <w:pPr>
      <w:pStyle w:val="Footer"/>
      <w:jc w:val="right"/>
    </w:pPr>
    <w:r>
      <w:rPr>
        <w:noProof/>
      </w:rPr>
      <w:drawing>
        <wp:inline distT="0" distB="0" distL="0" distR="0" wp14:anchorId="1CB6F982" wp14:editId="328EBA7B">
          <wp:extent cx="520700" cy="438150"/>
          <wp:effectExtent l="0" t="0" r="0" b="6350"/>
          <wp:docPr id="1938055379" name="Graphic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38055379" name="Graphic 1938055379"/>
                  <pic:cNvPicPr/>
                </pic:nvPicPr>
                <pic:blipFill>
                  <a:blip r:embed="rId1">
                    <a:extLs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36778" cy="45167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 wp14:anchorId="2894DAC0" wp14:editId="7198B7F6">
          <wp:extent cx="571500" cy="439432"/>
          <wp:effectExtent l="0" t="0" r="0" b="5080"/>
          <wp:docPr id="1737533555" name="Picture 2" descr="Diagram, map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37533555" name="Picture 2" descr="Diagram, map&#10;&#10;Description automatically generated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90050" cy="45369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FA3DCBF" w14:textId="77777777" w:rsidR="00DE78A7" w:rsidRDefault="00DE78A7" w:rsidP="00FA7F74">
      <w:pPr>
        <w:spacing w:before="0" w:after="0" w:line="240" w:lineRule="auto"/>
      </w:pPr>
      <w:r>
        <w:separator/>
      </w:r>
    </w:p>
  </w:footnote>
  <w:footnote w:type="continuationSeparator" w:id="0">
    <w:p w14:paraId="5AB97F7E" w14:textId="77777777" w:rsidR="00DE78A7" w:rsidRDefault="00DE78A7" w:rsidP="00FA7F74">
      <w:pPr>
        <w:spacing w:before="0" w:after="0" w:line="240" w:lineRule="auto"/>
      </w:pPr>
      <w:r>
        <w:continuationSeparator/>
      </w:r>
    </w:p>
  </w:footnote>
  <w:footnote w:type="continuationNotice" w:id="1">
    <w:p w14:paraId="1E3917A7" w14:textId="77777777" w:rsidR="00DE78A7" w:rsidRDefault="00DE78A7">
      <w:pPr>
        <w:spacing w:before="0"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551335" w14:textId="77777777" w:rsidR="001F2307" w:rsidRPr="0068540C" w:rsidRDefault="001F2307" w:rsidP="001F2307">
    <w:pPr>
      <w:spacing w:before="0" w:after="0" w:line="240" w:lineRule="auto"/>
      <w:rPr>
        <w:rFonts w:ascii="Aptos" w:eastAsia="Times New Roman" w:hAnsi="Aptos" w:cs="Times New Roman"/>
        <w:color w:val="7F7F7F" w:themeColor="text1" w:themeTint="80"/>
        <w:sz w:val="22"/>
        <w:szCs w:val="22"/>
      </w:rPr>
    </w:pPr>
    <w:r w:rsidRPr="0068540C">
      <w:rPr>
        <w:rFonts w:ascii="Aptos" w:eastAsia="Times New Roman" w:hAnsi="Aptos" w:cs="Times New Roman"/>
        <w:color w:val="7F7F7F" w:themeColor="text1" w:themeTint="80"/>
        <w:sz w:val="22"/>
        <w:szCs w:val="22"/>
      </w:rPr>
      <w:t>Caroline Baumann - Jet Propulsion Laboratory, California Institute of Technology</w:t>
    </w:r>
  </w:p>
  <w:p w14:paraId="330C69F4" w14:textId="77777777" w:rsidR="001F2307" w:rsidRPr="001F2307" w:rsidRDefault="001F2307" w:rsidP="001F230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6013792"/>
    <w:multiLevelType w:val="hybridMultilevel"/>
    <w:tmpl w:val="9AFC5C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BFA794E"/>
    <w:multiLevelType w:val="hybridMultilevel"/>
    <w:tmpl w:val="254406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E305AB"/>
    <w:multiLevelType w:val="hybridMultilevel"/>
    <w:tmpl w:val="77F2E3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6BF008A"/>
    <w:multiLevelType w:val="hybridMultilevel"/>
    <w:tmpl w:val="01C2C6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10E0418"/>
    <w:multiLevelType w:val="hybridMultilevel"/>
    <w:tmpl w:val="E66C57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9911088"/>
    <w:multiLevelType w:val="hybridMultilevel"/>
    <w:tmpl w:val="B89254AA"/>
    <w:lvl w:ilvl="0" w:tplc="5ED0EE4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6687441">
    <w:abstractNumId w:val="5"/>
  </w:num>
  <w:num w:numId="2" w16cid:durableId="963971905">
    <w:abstractNumId w:val="4"/>
  </w:num>
  <w:num w:numId="3" w16cid:durableId="74016380">
    <w:abstractNumId w:val="3"/>
  </w:num>
  <w:num w:numId="4" w16cid:durableId="241303958">
    <w:abstractNumId w:val="5"/>
  </w:num>
  <w:num w:numId="5" w16cid:durableId="26028746">
    <w:abstractNumId w:val="2"/>
  </w:num>
  <w:num w:numId="6" w16cid:durableId="93400195">
    <w:abstractNumId w:val="0"/>
  </w:num>
  <w:num w:numId="7" w16cid:durableId="194113543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attachedTemplate r:id="rId1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5A92"/>
    <w:rsid w:val="00013C45"/>
    <w:rsid w:val="0001542E"/>
    <w:rsid w:val="0002063A"/>
    <w:rsid w:val="00021BBC"/>
    <w:rsid w:val="00031D71"/>
    <w:rsid w:val="00036AD1"/>
    <w:rsid w:val="00042623"/>
    <w:rsid w:val="00063FCA"/>
    <w:rsid w:val="00082436"/>
    <w:rsid w:val="000854F1"/>
    <w:rsid w:val="0008648F"/>
    <w:rsid w:val="00094092"/>
    <w:rsid w:val="000A1FFD"/>
    <w:rsid w:val="000A7AA5"/>
    <w:rsid w:val="000C552E"/>
    <w:rsid w:val="000C6DBF"/>
    <w:rsid w:val="000F1E10"/>
    <w:rsid w:val="000F67EF"/>
    <w:rsid w:val="00104E4B"/>
    <w:rsid w:val="00112E94"/>
    <w:rsid w:val="00113A34"/>
    <w:rsid w:val="00125585"/>
    <w:rsid w:val="0012737F"/>
    <w:rsid w:val="001278BF"/>
    <w:rsid w:val="00136733"/>
    <w:rsid w:val="001417AB"/>
    <w:rsid w:val="00153609"/>
    <w:rsid w:val="00156EF5"/>
    <w:rsid w:val="0016133C"/>
    <w:rsid w:val="0016486E"/>
    <w:rsid w:val="00182952"/>
    <w:rsid w:val="001838B1"/>
    <w:rsid w:val="00187E45"/>
    <w:rsid w:val="001932DE"/>
    <w:rsid w:val="001A5A92"/>
    <w:rsid w:val="001D16F4"/>
    <w:rsid w:val="001D34B4"/>
    <w:rsid w:val="001D6732"/>
    <w:rsid w:val="001E21E1"/>
    <w:rsid w:val="001E2300"/>
    <w:rsid w:val="001E2D50"/>
    <w:rsid w:val="001F20AC"/>
    <w:rsid w:val="001F2307"/>
    <w:rsid w:val="001F39D4"/>
    <w:rsid w:val="001F3F08"/>
    <w:rsid w:val="00200933"/>
    <w:rsid w:val="0021370B"/>
    <w:rsid w:val="002343B2"/>
    <w:rsid w:val="002527F7"/>
    <w:rsid w:val="00270BE5"/>
    <w:rsid w:val="00280CFA"/>
    <w:rsid w:val="002851CC"/>
    <w:rsid w:val="002919A3"/>
    <w:rsid w:val="002B03DB"/>
    <w:rsid w:val="002E1288"/>
    <w:rsid w:val="002F67E1"/>
    <w:rsid w:val="002F7195"/>
    <w:rsid w:val="003113DE"/>
    <w:rsid w:val="003530A9"/>
    <w:rsid w:val="00355DC9"/>
    <w:rsid w:val="003679AB"/>
    <w:rsid w:val="00375541"/>
    <w:rsid w:val="003766C3"/>
    <w:rsid w:val="00377DB9"/>
    <w:rsid w:val="003820C2"/>
    <w:rsid w:val="00387988"/>
    <w:rsid w:val="003B0973"/>
    <w:rsid w:val="003C22BB"/>
    <w:rsid w:val="003D48EE"/>
    <w:rsid w:val="003E4675"/>
    <w:rsid w:val="003E6224"/>
    <w:rsid w:val="003F0CE6"/>
    <w:rsid w:val="003F174B"/>
    <w:rsid w:val="003F2BDD"/>
    <w:rsid w:val="00402D29"/>
    <w:rsid w:val="00406668"/>
    <w:rsid w:val="00416924"/>
    <w:rsid w:val="00421551"/>
    <w:rsid w:val="0043109A"/>
    <w:rsid w:val="00437219"/>
    <w:rsid w:val="0044093F"/>
    <w:rsid w:val="00454279"/>
    <w:rsid w:val="004602C6"/>
    <w:rsid w:val="0046478C"/>
    <w:rsid w:val="00473983"/>
    <w:rsid w:val="00484158"/>
    <w:rsid w:val="00484E6E"/>
    <w:rsid w:val="00490D6F"/>
    <w:rsid w:val="0049753C"/>
    <w:rsid w:val="00497F01"/>
    <w:rsid w:val="004A6AB1"/>
    <w:rsid w:val="004B3E98"/>
    <w:rsid w:val="004B7A5B"/>
    <w:rsid w:val="004D6E8E"/>
    <w:rsid w:val="004D748D"/>
    <w:rsid w:val="004E5EDF"/>
    <w:rsid w:val="004F3656"/>
    <w:rsid w:val="00507AF6"/>
    <w:rsid w:val="005157E3"/>
    <w:rsid w:val="00516AC6"/>
    <w:rsid w:val="00525125"/>
    <w:rsid w:val="00532219"/>
    <w:rsid w:val="00533914"/>
    <w:rsid w:val="00550CB1"/>
    <w:rsid w:val="0055231E"/>
    <w:rsid w:val="00554E9C"/>
    <w:rsid w:val="00566ABB"/>
    <w:rsid w:val="00567043"/>
    <w:rsid w:val="00576A26"/>
    <w:rsid w:val="00580904"/>
    <w:rsid w:val="00586ACA"/>
    <w:rsid w:val="005938AA"/>
    <w:rsid w:val="005B5336"/>
    <w:rsid w:val="005C5A32"/>
    <w:rsid w:val="005D3232"/>
    <w:rsid w:val="005D63A3"/>
    <w:rsid w:val="005E0AC3"/>
    <w:rsid w:val="005E5AAD"/>
    <w:rsid w:val="00600A60"/>
    <w:rsid w:val="00602BC4"/>
    <w:rsid w:val="0062119B"/>
    <w:rsid w:val="006264B6"/>
    <w:rsid w:val="0063119D"/>
    <w:rsid w:val="00631E0A"/>
    <w:rsid w:val="006346DA"/>
    <w:rsid w:val="00637046"/>
    <w:rsid w:val="00647D7A"/>
    <w:rsid w:val="006623AE"/>
    <w:rsid w:val="00663D17"/>
    <w:rsid w:val="0066637D"/>
    <w:rsid w:val="00675AE8"/>
    <w:rsid w:val="00676377"/>
    <w:rsid w:val="006878E3"/>
    <w:rsid w:val="00690265"/>
    <w:rsid w:val="006A08E9"/>
    <w:rsid w:val="006B0EE4"/>
    <w:rsid w:val="006B6AB3"/>
    <w:rsid w:val="006C4FF4"/>
    <w:rsid w:val="006D07EF"/>
    <w:rsid w:val="006D239B"/>
    <w:rsid w:val="006D706E"/>
    <w:rsid w:val="007026CA"/>
    <w:rsid w:val="00707C3A"/>
    <w:rsid w:val="00710917"/>
    <w:rsid w:val="0071730D"/>
    <w:rsid w:val="007304CA"/>
    <w:rsid w:val="00733030"/>
    <w:rsid w:val="007368AA"/>
    <w:rsid w:val="00737877"/>
    <w:rsid w:val="007603F3"/>
    <w:rsid w:val="00763C96"/>
    <w:rsid w:val="00784C29"/>
    <w:rsid w:val="0078633D"/>
    <w:rsid w:val="0079117C"/>
    <w:rsid w:val="00793BE2"/>
    <w:rsid w:val="0079557C"/>
    <w:rsid w:val="007B0CF2"/>
    <w:rsid w:val="007C1F0C"/>
    <w:rsid w:val="007E275A"/>
    <w:rsid w:val="007E6ABC"/>
    <w:rsid w:val="007F7B65"/>
    <w:rsid w:val="00801D84"/>
    <w:rsid w:val="008042FF"/>
    <w:rsid w:val="00804DD9"/>
    <w:rsid w:val="00821540"/>
    <w:rsid w:val="008345BD"/>
    <w:rsid w:val="00854BD2"/>
    <w:rsid w:val="00855BDD"/>
    <w:rsid w:val="00872C1D"/>
    <w:rsid w:val="00880486"/>
    <w:rsid w:val="008827BC"/>
    <w:rsid w:val="0089619A"/>
    <w:rsid w:val="008A4FC7"/>
    <w:rsid w:val="008B271C"/>
    <w:rsid w:val="008C1F64"/>
    <w:rsid w:val="008C3734"/>
    <w:rsid w:val="008C414E"/>
    <w:rsid w:val="008C5676"/>
    <w:rsid w:val="008C6B1A"/>
    <w:rsid w:val="008E44B1"/>
    <w:rsid w:val="008E6618"/>
    <w:rsid w:val="008F6EBC"/>
    <w:rsid w:val="00902C6A"/>
    <w:rsid w:val="00907DCA"/>
    <w:rsid w:val="0092287A"/>
    <w:rsid w:val="009331B3"/>
    <w:rsid w:val="00953A5D"/>
    <w:rsid w:val="00955BD2"/>
    <w:rsid w:val="00963379"/>
    <w:rsid w:val="00970708"/>
    <w:rsid w:val="00971161"/>
    <w:rsid w:val="00971B2E"/>
    <w:rsid w:val="00973C85"/>
    <w:rsid w:val="00977377"/>
    <w:rsid w:val="0098267D"/>
    <w:rsid w:val="00987999"/>
    <w:rsid w:val="00993C47"/>
    <w:rsid w:val="009A06D1"/>
    <w:rsid w:val="009B13A2"/>
    <w:rsid w:val="009B240C"/>
    <w:rsid w:val="009C116F"/>
    <w:rsid w:val="009D74B8"/>
    <w:rsid w:val="009D786A"/>
    <w:rsid w:val="009F031F"/>
    <w:rsid w:val="009F1223"/>
    <w:rsid w:val="00A028A6"/>
    <w:rsid w:val="00A04AE3"/>
    <w:rsid w:val="00A04F39"/>
    <w:rsid w:val="00A175EA"/>
    <w:rsid w:val="00A34E0E"/>
    <w:rsid w:val="00A557B4"/>
    <w:rsid w:val="00A618E6"/>
    <w:rsid w:val="00A73363"/>
    <w:rsid w:val="00A74795"/>
    <w:rsid w:val="00A74CAA"/>
    <w:rsid w:val="00A7584E"/>
    <w:rsid w:val="00A76F5B"/>
    <w:rsid w:val="00A915F9"/>
    <w:rsid w:val="00AA3780"/>
    <w:rsid w:val="00AA6A42"/>
    <w:rsid w:val="00AB7870"/>
    <w:rsid w:val="00AE16DD"/>
    <w:rsid w:val="00AE302A"/>
    <w:rsid w:val="00B03A70"/>
    <w:rsid w:val="00B04C74"/>
    <w:rsid w:val="00B11F8B"/>
    <w:rsid w:val="00B14695"/>
    <w:rsid w:val="00B15A9F"/>
    <w:rsid w:val="00B226F2"/>
    <w:rsid w:val="00B22787"/>
    <w:rsid w:val="00B26105"/>
    <w:rsid w:val="00B27E08"/>
    <w:rsid w:val="00B36C51"/>
    <w:rsid w:val="00B42780"/>
    <w:rsid w:val="00B42FB6"/>
    <w:rsid w:val="00B4349A"/>
    <w:rsid w:val="00B63342"/>
    <w:rsid w:val="00B67B3C"/>
    <w:rsid w:val="00B7545A"/>
    <w:rsid w:val="00B77DF6"/>
    <w:rsid w:val="00B811C6"/>
    <w:rsid w:val="00BA08AB"/>
    <w:rsid w:val="00BC24D7"/>
    <w:rsid w:val="00BD1BEE"/>
    <w:rsid w:val="00BE54FE"/>
    <w:rsid w:val="00BE5602"/>
    <w:rsid w:val="00BE705E"/>
    <w:rsid w:val="00BF0E4D"/>
    <w:rsid w:val="00BF7059"/>
    <w:rsid w:val="00C05B6C"/>
    <w:rsid w:val="00C20346"/>
    <w:rsid w:val="00C434FB"/>
    <w:rsid w:val="00C54E90"/>
    <w:rsid w:val="00C57FEB"/>
    <w:rsid w:val="00C633D9"/>
    <w:rsid w:val="00C7235A"/>
    <w:rsid w:val="00C94893"/>
    <w:rsid w:val="00CC18BF"/>
    <w:rsid w:val="00CD0151"/>
    <w:rsid w:val="00CD3DE8"/>
    <w:rsid w:val="00CE41C2"/>
    <w:rsid w:val="00D12F55"/>
    <w:rsid w:val="00D14671"/>
    <w:rsid w:val="00D1572D"/>
    <w:rsid w:val="00D2241B"/>
    <w:rsid w:val="00D57C1E"/>
    <w:rsid w:val="00D63F2B"/>
    <w:rsid w:val="00D7239A"/>
    <w:rsid w:val="00D74119"/>
    <w:rsid w:val="00D81323"/>
    <w:rsid w:val="00D96762"/>
    <w:rsid w:val="00DA4A8E"/>
    <w:rsid w:val="00DA4D90"/>
    <w:rsid w:val="00DA5C48"/>
    <w:rsid w:val="00DA7F3E"/>
    <w:rsid w:val="00DB5448"/>
    <w:rsid w:val="00DB5632"/>
    <w:rsid w:val="00DC78F8"/>
    <w:rsid w:val="00DD0096"/>
    <w:rsid w:val="00DD6297"/>
    <w:rsid w:val="00DE24EF"/>
    <w:rsid w:val="00DE58E8"/>
    <w:rsid w:val="00DE78A7"/>
    <w:rsid w:val="00DF7D21"/>
    <w:rsid w:val="00E00E64"/>
    <w:rsid w:val="00E25B13"/>
    <w:rsid w:val="00E348E4"/>
    <w:rsid w:val="00E37ED1"/>
    <w:rsid w:val="00E5145F"/>
    <w:rsid w:val="00E55874"/>
    <w:rsid w:val="00E75AE0"/>
    <w:rsid w:val="00E767C0"/>
    <w:rsid w:val="00E80ED9"/>
    <w:rsid w:val="00E814A6"/>
    <w:rsid w:val="00E86A5E"/>
    <w:rsid w:val="00E86E9D"/>
    <w:rsid w:val="00E9707E"/>
    <w:rsid w:val="00EC1515"/>
    <w:rsid w:val="00ED34A1"/>
    <w:rsid w:val="00ED4213"/>
    <w:rsid w:val="00EE44EE"/>
    <w:rsid w:val="00F02066"/>
    <w:rsid w:val="00F0375B"/>
    <w:rsid w:val="00F07B26"/>
    <w:rsid w:val="00F07B9D"/>
    <w:rsid w:val="00F115D7"/>
    <w:rsid w:val="00F119CF"/>
    <w:rsid w:val="00F221F0"/>
    <w:rsid w:val="00F2669A"/>
    <w:rsid w:val="00F27098"/>
    <w:rsid w:val="00F27A55"/>
    <w:rsid w:val="00F33B41"/>
    <w:rsid w:val="00F50959"/>
    <w:rsid w:val="00F53E75"/>
    <w:rsid w:val="00F55E12"/>
    <w:rsid w:val="00F70249"/>
    <w:rsid w:val="00F8650F"/>
    <w:rsid w:val="00F978BE"/>
    <w:rsid w:val="00FA1112"/>
    <w:rsid w:val="00FA5DD1"/>
    <w:rsid w:val="00FA7F74"/>
    <w:rsid w:val="00FB289F"/>
    <w:rsid w:val="00FB33C8"/>
    <w:rsid w:val="00FE0046"/>
    <w:rsid w:val="00FE0685"/>
    <w:rsid w:val="00FE46BC"/>
    <w:rsid w:val="00FF33D1"/>
    <w:rsid w:val="00FF45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C57FCB"/>
  <w15:chartTrackingRefBased/>
  <w15:docId w15:val="{D988B23C-9A9F-5746-9BF3-5FF4B56D44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02BC4"/>
    <w:rPr>
      <w:sz w:val="24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ED34A1"/>
    <w:pPr>
      <w:pBdr>
        <w:top w:val="single" w:sz="24" w:space="0" w:color="D2DBC9"/>
        <w:left w:val="single" w:sz="24" w:space="0" w:color="D2DBC9"/>
        <w:bottom w:val="single" w:sz="24" w:space="0" w:color="D2DBC9"/>
        <w:right w:val="single" w:sz="24" w:space="0" w:color="D2DBC9"/>
      </w:pBdr>
      <w:shd w:val="clear" w:color="auto" w:fill="D2DBC9"/>
      <w:spacing w:after="0"/>
      <w:outlineLvl w:val="0"/>
    </w:pPr>
    <w:rPr>
      <w:rFonts w:cs="Times New Roman (Body CS)"/>
      <w:bCs/>
      <w:color w:val="000000" w:themeColor="text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E0685"/>
    <w:pPr>
      <w:pBdr>
        <w:top w:val="single" w:sz="24" w:space="0" w:color="3C621C"/>
        <w:left w:val="single" w:sz="24" w:space="0" w:color="3C621C"/>
        <w:bottom w:val="single" w:sz="24" w:space="0" w:color="3C621C"/>
        <w:right w:val="single" w:sz="24" w:space="0" w:color="3C621C"/>
      </w:pBdr>
      <w:shd w:val="clear" w:color="auto" w:fill="3C621C"/>
      <w:spacing w:after="0"/>
      <w:outlineLvl w:val="1"/>
    </w:pPr>
    <w:rPr>
      <w:b/>
      <w:caps/>
      <w:color w:val="FFFFFF" w:themeColor="background1"/>
      <w:spacing w:val="15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63D17"/>
    <w:pPr>
      <w:pBdr>
        <w:top w:val="single" w:sz="6" w:space="2" w:color="549E39" w:themeColor="accent1"/>
        <w:left w:val="single" w:sz="6" w:space="2" w:color="549E39" w:themeColor="accent1"/>
      </w:pBdr>
      <w:spacing w:before="300" w:after="0"/>
      <w:outlineLvl w:val="2"/>
    </w:pPr>
    <w:rPr>
      <w:caps/>
      <w:color w:val="294E1C" w:themeColor="accent1" w:themeShade="7F"/>
      <w:spacing w:val="15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63D17"/>
    <w:pPr>
      <w:pBdr>
        <w:top w:val="dotted" w:sz="6" w:space="2" w:color="549E39" w:themeColor="accent1"/>
        <w:left w:val="dotted" w:sz="6" w:space="2" w:color="549E39" w:themeColor="accent1"/>
      </w:pBdr>
      <w:spacing w:before="300" w:after="0"/>
      <w:outlineLvl w:val="3"/>
    </w:pPr>
    <w:rPr>
      <w:caps/>
      <w:color w:val="3E762A" w:themeColor="accent1" w:themeShade="BF"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63D17"/>
    <w:pPr>
      <w:pBdr>
        <w:bottom w:val="single" w:sz="6" w:space="1" w:color="549E39" w:themeColor="accent1"/>
      </w:pBdr>
      <w:spacing w:before="300" w:after="0"/>
      <w:outlineLvl w:val="4"/>
    </w:pPr>
    <w:rPr>
      <w:caps/>
      <w:color w:val="3E762A" w:themeColor="accent1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63D17"/>
    <w:pPr>
      <w:pBdr>
        <w:bottom w:val="dotted" w:sz="6" w:space="1" w:color="549E39" w:themeColor="accent1"/>
      </w:pBdr>
      <w:spacing w:before="300" w:after="0"/>
      <w:outlineLvl w:val="5"/>
    </w:pPr>
    <w:rPr>
      <w:caps/>
      <w:color w:val="3E762A" w:themeColor="accent1" w:themeShade="BF"/>
      <w:spacing w:val="10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63D17"/>
    <w:pPr>
      <w:spacing w:before="300" w:after="0"/>
      <w:outlineLvl w:val="6"/>
    </w:pPr>
    <w:rPr>
      <w:caps/>
      <w:color w:val="3E762A" w:themeColor="accent1" w:themeShade="BF"/>
      <w:spacing w:val="1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63D17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63D17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D34A1"/>
    <w:rPr>
      <w:rFonts w:cs="Times New Roman (Body CS)"/>
      <w:bCs/>
      <w:color w:val="000000" w:themeColor="text1"/>
      <w:spacing w:val="15"/>
      <w:shd w:val="clear" w:color="auto" w:fill="D2DBC9"/>
    </w:rPr>
  </w:style>
  <w:style w:type="character" w:customStyle="1" w:styleId="Heading2Char">
    <w:name w:val="Heading 2 Char"/>
    <w:basedOn w:val="DefaultParagraphFont"/>
    <w:link w:val="Heading2"/>
    <w:uiPriority w:val="9"/>
    <w:rsid w:val="00FE0685"/>
    <w:rPr>
      <w:b/>
      <w:caps/>
      <w:color w:val="FFFFFF" w:themeColor="background1"/>
      <w:spacing w:val="15"/>
      <w:shd w:val="clear" w:color="auto" w:fill="3C621C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63D17"/>
    <w:rPr>
      <w:caps/>
      <w:color w:val="294E1C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63D17"/>
    <w:rPr>
      <w:caps/>
      <w:color w:val="3E762A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63D17"/>
    <w:rPr>
      <w:caps/>
      <w:color w:val="3E762A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63D17"/>
    <w:rPr>
      <w:caps/>
      <w:color w:val="3E762A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63D17"/>
    <w:rPr>
      <w:caps/>
      <w:color w:val="3E762A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63D17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63D17"/>
    <w:rPr>
      <w:i/>
      <w:caps/>
      <w:spacing w:val="10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8A4FC7"/>
    <w:pPr>
      <w:spacing w:before="720"/>
    </w:pPr>
    <w:rPr>
      <w:caps/>
      <w:color w:val="2A4F1C" w:themeColor="accent1" w:themeShade="80"/>
      <w:spacing w:val="10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A4FC7"/>
    <w:rPr>
      <w:caps/>
      <w:color w:val="2A4F1C" w:themeColor="accent1" w:themeShade="80"/>
      <w:spacing w:val="10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63D17"/>
    <w:pPr>
      <w:spacing w:after="1000" w:line="240" w:lineRule="auto"/>
    </w:pPr>
    <w:rPr>
      <w:caps/>
      <w:color w:val="595959" w:themeColor="text1" w:themeTint="A6"/>
      <w:spacing w:val="10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663D17"/>
    <w:rPr>
      <w:caps/>
      <w:color w:val="595959" w:themeColor="text1" w:themeTint="A6"/>
      <w:spacing w:val="10"/>
      <w:sz w:val="24"/>
      <w:szCs w:val="24"/>
    </w:rPr>
  </w:style>
  <w:style w:type="paragraph" w:styleId="Quote">
    <w:name w:val="Quote"/>
    <w:basedOn w:val="Normal"/>
    <w:next w:val="Normal"/>
    <w:link w:val="QuoteChar"/>
    <w:uiPriority w:val="29"/>
    <w:qFormat/>
    <w:rsid w:val="00663D17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663D17"/>
    <w:rPr>
      <w:i/>
      <w:iCs/>
      <w:sz w:val="20"/>
      <w:szCs w:val="20"/>
    </w:rPr>
  </w:style>
  <w:style w:type="paragraph" w:styleId="ListParagraph">
    <w:name w:val="List Paragraph"/>
    <w:basedOn w:val="Normal"/>
    <w:uiPriority w:val="34"/>
    <w:qFormat/>
    <w:rsid w:val="00663D17"/>
    <w:pPr>
      <w:ind w:left="720"/>
      <w:contextualSpacing/>
    </w:pPr>
  </w:style>
  <w:style w:type="character" w:styleId="IntenseEmphasis">
    <w:name w:val="Intense Emphasis"/>
    <w:uiPriority w:val="21"/>
    <w:qFormat/>
    <w:rsid w:val="00663D17"/>
    <w:rPr>
      <w:b/>
      <w:bCs/>
      <w:caps/>
      <w:color w:val="294E1C" w:themeColor="accent1" w:themeShade="7F"/>
      <w:spacing w:val="1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63D17"/>
    <w:pPr>
      <w:pBdr>
        <w:top w:val="single" w:sz="4" w:space="10" w:color="549E39" w:themeColor="accent1"/>
        <w:left w:val="single" w:sz="4" w:space="10" w:color="549E39" w:themeColor="accent1"/>
      </w:pBdr>
      <w:spacing w:after="0"/>
      <w:ind w:left="1296" w:right="1152"/>
      <w:jc w:val="both"/>
    </w:pPr>
    <w:rPr>
      <w:i/>
      <w:iCs/>
      <w:color w:val="549E39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63D17"/>
    <w:rPr>
      <w:i/>
      <w:iCs/>
      <w:color w:val="549E39" w:themeColor="accent1"/>
      <w:sz w:val="20"/>
      <w:szCs w:val="20"/>
    </w:rPr>
  </w:style>
  <w:style w:type="character" w:styleId="IntenseReference">
    <w:name w:val="Intense Reference"/>
    <w:uiPriority w:val="32"/>
    <w:qFormat/>
    <w:rsid w:val="00663D17"/>
    <w:rPr>
      <w:b/>
      <w:bCs/>
      <w:i/>
      <w:iCs/>
      <w:caps/>
      <w:color w:val="549E39" w:themeColor="accent1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663D17"/>
    <w:rPr>
      <w:b/>
      <w:bCs/>
      <w:color w:val="3E762A" w:themeColor="accent1" w:themeShade="BF"/>
      <w:sz w:val="16"/>
      <w:szCs w:val="16"/>
    </w:rPr>
  </w:style>
  <w:style w:type="character" w:styleId="Strong">
    <w:name w:val="Strong"/>
    <w:uiPriority w:val="22"/>
    <w:qFormat/>
    <w:rsid w:val="00663D17"/>
    <w:rPr>
      <w:b/>
      <w:bCs/>
    </w:rPr>
  </w:style>
  <w:style w:type="character" w:styleId="Emphasis">
    <w:name w:val="Emphasis"/>
    <w:uiPriority w:val="20"/>
    <w:qFormat/>
    <w:rsid w:val="00663D17"/>
    <w:rPr>
      <w:caps/>
      <w:color w:val="294E1C" w:themeColor="accent1" w:themeShade="7F"/>
      <w:spacing w:val="5"/>
    </w:rPr>
  </w:style>
  <w:style w:type="paragraph" w:styleId="NoSpacing">
    <w:name w:val="No Spacing"/>
    <w:basedOn w:val="Normal"/>
    <w:link w:val="NoSpacingChar"/>
    <w:uiPriority w:val="1"/>
    <w:qFormat/>
    <w:rsid w:val="00663D17"/>
    <w:pPr>
      <w:spacing w:before="0"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663D17"/>
    <w:rPr>
      <w:sz w:val="20"/>
      <w:szCs w:val="20"/>
    </w:rPr>
  </w:style>
  <w:style w:type="character" w:styleId="SubtleEmphasis">
    <w:name w:val="Subtle Emphasis"/>
    <w:uiPriority w:val="19"/>
    <w:qFormat/>
    <w:rsid w:val="00663D17"/>
    <w:rPr>
      <w:i/>
      <w:iCs/>
      <w:color w:val="294E1C" w:themeColor="accent1" w:themeShade="7F"/>
    </w:rPr>
  </w:style>
  <w:style w:type="character" w:styleId="SubtleReference">
    <w:name w:val="Subtle Reference"/>
    <w:uiPriority w:val="31"/>
    <w:qFormat/>
    <w:rsid w:val="00663D17"/>
    <w:rPr>
      <w:b/>
      <w:bCs/>
      <w:color w:val="549E39" w:themeColor="accent1"/>
    </w:rPr>
  </w:style>
  <w:style w:type="character" w:styleId="BookTitle">
    <w:name w:val="Book Title"/>
    <w:uiPriority w:val="33"/>
    <w:qFormat/>
    <w:rsid w:val="00663D17"/>
    <w:rPr>
      <w:b/>
      <w:bCs/>
      <w:i/>
      <w:iCs/>
      <w:spacing w:val="9"/>
    </w:rPr>
  </w:style>
  <w:style w:type="paragraph" w:styleId="TOCHeading">
    <w:name w:val="TOC Heading"/>
    <w:basedOn w:val="Heading1"/>
    <w:next w:val="Normal"/>
    <w:uiPriority w:val="39"/>
    <w:unhideWhenUsed/>
    <w:qFormat/>
    <w:rsid w:val="00663D17"/>
    <w:pPr>
      <w:outlineLvl w:val="9"/>
    </w:pPr>
  </w:style>
  <w:style w:type="paragraph" w:customStyle="1" w:styleId="PersonalName">
    <w:name w:val="Personal Name"/>
    <w:basedOn w:val="Title"/>
    <w:rsid w:val="00663D17"/>
    <w:rPr>
      <w:b/>
      <w:caps w:val="0"/>
      <w:color w:val="000000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FA7F74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7F74"/>
    <w:rPr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FA7F74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7F74"/>
    <w:rPr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5938AA"/>
  </w:style>
  <w:style w:type="paragraph" w:styleId="TOC1">
    <w:name w:val="toc 1"/>
    <w:basedOn w:val="Normal"/>
    <w:next w:val="Normal"/>
    <w:autoRedefine/>
    <w:uiPriority w:val="39"/>
    <w:unhideWhenUsed/>
    <w:rsid w:val="004D748D"/>
    <w:pPr>
      <w:spacing w:before="120" w:after="0"/>
    </w:pPr>
    <w:rPr>
      <w:b/>
      <w:bCs/>
      <w:i/>
      <w:iCs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4D748D"/>
    <w:pPr>
      <w:spacing w:before="120" w:after="0"/>
      <w:ind w:left="200"/>
    </w:pPr>
    <w:rPr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4D748D"/>
    <w:rPr>
      <w:color w:val="6B9F25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4D748D"/>
    <w:pPr>
      <w:spacing w:before="0" w:after="0"/>
      <w:ind w:left="40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4D748D"/>
    <w:pPr>
      <w:spacing w:before="0" w:after="0"/>
      <w:ind w:left="60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4D748D"/>
    <w:pPr>
      <w:spacing w:before="0" w:after="0"/>
      <w:ind w:left="80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4D748D"/>
    <w:pPr>
      <w:spacing w:before="0" w:after="0"/>
      <w:ind w:left="10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4D748D"/>
    <w:pPr>
      <w:spacing w:before="0" w:after="0"/>
      <w:ind w:left="120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4D748D"/>
    <w:pPr>
      <w:spacing w:before="0" w:after="0"/>
      <w:ind w:left="140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4D748D"/>
    <w:pPr>
      <w:spacing w:before="0" w:after="0"/>
      <w:ind w:left="1600"/>
    </w:pPr>
  </w:style>
  <w:style w:type="table" w:styleId="TableGrid">
    <w:name w:val="Table Grid"/>
    <w:basedOn w:val="TableNormal"/>
    <w:uiPriority w:val="39"/>
    <w:rsid w:val="002527F7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516AC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16AC6"/>
    <w:pPr>
      <w:spacing w:line="240" w:lineRule="auto"/>
    </w:pPr>
    <w:rPr>
      <w:sz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16AC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16AC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16AC6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fontTable" Target="fontTable.xml"/><Relationship Id="rId5" Type="http://schemas.openxmlformats.org/officeDocument/2006/relationships/numbering" Target="numbering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footer" Target="footer2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settings" Target="settings.xml"/><Relationship Id="rId71" Type="http://schemas.openxmlformats.org/officeDocument/2006/relationships/footer" Target="footer1.xml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63.jpg"/><Relationship Id="rId2" Type="http://schemas.openxmlformats.org/officeDocument/2006/relationships/image" Target="media/image62.svg"/><Relationship Id="rId1" Type="http://schemas.openxmlformats.org/officeDocument/2006/relationships/image" Target="media/image6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baumann/Library/Group%20Containers/UBF8T346G9.Office/User%20Content.localized/Templates.localized/Tutorial_Template.dotx" TargetMode="External"/></Relationships>
</file>

<file path=word/theme/theme1.xml><?xml version="1.0" encoding="utf-8"?>
<a:theme xmlns:a="http://schemas.openxmlformats.org/drawingml/2006/main" name="Office Theme">
  <a:themeElements>
    <a:clrScheme name="Green">
      <a:dk1>
        <a:sysClr val="windowText" lastClr="000000"/>
      </a:dk1>
      <a:lt1>
        <a:sysClr val="window" lastClr="FFFFFF"/>
      </a:lt1>
      <a:dk2>
        <a:srgbClr val="455F51"/>
      </a:dk2>
      <a:lt2>
        <a:srgbClr val="E3DED1"/>
      </a:lt2>
      <a:accent1>
        <a:srgbClr val="549E39"/>
      </a:accent1>
      <a:accent2>
        <a:srgbClr val="8AB833"/>
      </a:accent2>
      <a:accent3>
        <a:srgbClr val="C0CF3A"/>
      </a:accent3>
      <a:accent4>
        <a:srgbClr val="029676"/>
      </a:accent4>
      <a:accent5>
        <a:srgbClr val="4AB5C4"/>
      </a:accent5>
      <a:accent6>
        <a:srgbClr val="0989B1"/>
      </a:accent6>
      <a:hlink>
        <a:srgbClr val="6B9F25"/>
      </a:hlink>
      <a:folHlink>
        <a:srgbClr val="BA6906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34c487c3-63c2-4319-9152-f11f0e98436b">
      <Terms xmlns="http://schemas.microsoft.com/office/infopath/2007/PartnerControls"/>
    </lcf76f155ced4ddcb4097134ff3c332f>
    <TaxCatchAll xmlns="8d758607-b57b-4368-964e-059def9b2fee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33DAD29346F0743B6B3F4E1C41BEA65" ma:contentTypeVersion="12" ma:contentTypeDescription="Create a new document." ma:contentTypeScope="" ma:versionID="9fc5a31e6ff44ab133354b4eb4a24123">
  <xsd:schema xmlns:xsd="http://www.w3.org/2001/XMLSchema" xmlns:xs="http://www.w3.org/2001/XMLSchema" xmlns:p="http://schemas.microsoft.com/office/2006/metadata/properties" xmlns:ns2="34c487c3-63c2-4319-9152-f11f0e98436b" xmlns:ns3="8d758607-b57b-4368-964e-059def9b2fee" targetNamespace="http://schemas.microsoft.com/office/2006/metadata/properties" ma:root="true" ma:fieldsID="337190fdf1553194d2e347602adb6bc6" ns2:_="" ns3:_="">
    <xsd:import namespace="34c487c3-63c2-4319-9152-f11f0e98436b"/>
    <xsd:import namespace="8d758607-b57b-4368-964e-059def9b2fe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4c487c3-63c2-4319-9152-f11f0e98436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bc2283c9-5dc3-4342-a46e-d374fcd9782a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d758607-b57b-4368-964e-059def9b2fee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e57e21ab-ebee-4337-b4bd-35ba2aca932b}" ma:internalName="TaxCatchAll" ma:showField="CatchAllData" ma:web="8d758607-b57b-4368-964e-059def9b2fe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511C122-AC5D-3D45-BAB2-3742EA34EEC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EAE1FE41-A90F-4343-9A09-EAA7B0E1E89B}">
  <ds:schemaRefs>
    <ds:schemaRef ds:uri="http://schemas.microsoft.com/office/2006/metadata/properties"/>
    <ds:schemaRef ds:uri="http://schemas.microsoft.com/office/infopath/2007/PartnerControls"/>
    <ds:schemaRef ds:uri="34c487c3-63c2-4319-9152-f11f0e98436b"/>
    <ds:schemaRef ds:uri="8d758607-b57b-4368-964e-059def9b2fee"/>
  </ds:schemaRefs>
</ds:datastoreItem>
</file>

<file path=customXml/itemProps3.xml><?xml version="1.0" encoding="utf-8"?>
<ds:datastoreItem xmlns:ds="http://schemas.openxmlformats.org/officeDocument/2006/customXml" ds:itemID="{AF6805D7-24AA-4714-8425-8F534AA987F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4c487c3-63c2-4319-9152-f11f0e98436b"/>
    <ds:schemaRef ds:uri="8d758607-b57b-4368-964e-059def9b2fe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1F7DF87-F252-4224-9DDE-3CB984335520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Tutorial_Template.dotx</Template>
  <TotalTime>1</TotalTime>
  <Pages>22</Pages>
  <Words>1833</Words>
  <Characters>10450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12259</CharactersWithSpaces>
  <SharedDoc>false</SharedDoc>
  <HLinks>
    <vt:vector size="24" baseType="variant">
      <vt:variant>
        <vt:i4>1245235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_Toc173335254</vt:lpwstr>
      </vt:variant>
      <vt:variant>
        <vt:i4>1245235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_Toc173335253</vt:lpwstr>
      </vt:variant>
      <vt:variant>
        <vt:i4>1245235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_Toc173335252</vt:lpwstr>
      </vt:variant>
      <vt:variant>
        <vt:i4>1245235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_Toc173335251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Caroline R Baumann</dc:creator>
  <cp:keywords/>
  <dc:description/>
  <cp:lastModifiedBy>Baumann, Caroline R (US 329G-Affiliate)</cp:lastModifiedBy>
  <cp:revision>3</cp:revision>
  <cp:lastPrinted>2024-08-05T15:47:00Z</cp:lastPrinted>
  <dcterms:created xsi:type="dcterms:W3CDTF">2024-08-05T15:47:00Z</dcterms:created>
  <dcterms:modified xsi:type="dcterms:W3CDTF">2024-08-05T15:47:00Z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0x010100433DAD29346F0743B6B3F4E1C41BEA65</vt:lpwstr>
  </property>
  <property fmtid="{D5CDD505-2E9C-101B-9397-08002B2CF9AE}" pid="3" name="MediaServiceImageTags">
    <vt:lpwstr/>
  </property>
</Properties>
</file>